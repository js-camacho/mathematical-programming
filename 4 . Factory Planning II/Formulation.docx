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EE9A" w14:textId="23D5A4D6" w:rsidR="00D26146" w:rsidRPr="00005809" w:rsidRDefault="00362E0D" w:rsidP="00047B91">
      <w:pPr>
        <w:pStyle w:val="Title"/>
      </w:pPr>
      <w:r>
        <w:t>4</w:t>
      </w:r>
      <w:r w:rsidR="00475196" w:rsidRPr="00005809">
        <w:t>. Factory Planning I</w:t>
      </w:r>
      <w:r>
        <w:t>I</w:t>
      </w:r>
    </w:p>
    <w:p w14:paraId="5A2260DC" w14:textId="6A1F4096" w:rsidR="00D26146" w:rsidRPr="00005809" w:rsidRDefault="00554412" w:rsidP="00047B91">
      <w:pPr>
        <w:pStyle w:val="Heading1"/>
        <w:rPr>
          <w:lang w:val="en-US"/>
        </w:rPr>
      </w:pPr>
      <w:r w:rsidRPr="00005809">
        <w:rPr>
          <w:lang w:val="en-US"/>
        </w:rPr>
        <w:t>Sets</w:t>
      </w:r>
    </w:p>
    <w:p w14:paraId="341E7142" w14:textId="2780B74E" w:rsidR="00D26146" w:rsidRDefault="00496CC3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 w:rsidRPr="00005809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005809">
        <w:rPr>
          <w:rFonts w:asciiTheme="majorHAnsi" w:hAnsiTheme="majorHAnsi"/>
          <w:sz w:val="24"/>
          <w:szCs w:val="24"/>
          <w:lang w:val="en-US"/>
        </w:rPr>
        <w:t xml:space="preserve">set of </w:t>
      </w:r>
      <w:r w:rsidRPr="00005809">
        <w:rPr>
          <w:rFonts w:asciiTheme="majorHAnsi" w:hAnsiTheme="majorHAnsi"/>
          <w:sz w:val="24"/>
          <w:szCs w:val="24"/>
          <w:lang w:val="en-US"/>
        </w:rPr>
        <w:t>products</w:t>
      </w:r>
      <w:r w:rsidR="00005809" w:rsidRPr="00005809">
        <w:rPr>
          <w:rFonts w:asciiTheme="majorHAnsi" w:hAnsiTheme="majorHAnsi"/>
          <w:sz w:val="24"/>
          <w:szCs w:val="24"/>
          <w:lang w:val="en-US"/>
        </w:rPr>
        <w:t xml:space="preserve"> made by the factory</w:t>
      </w:r>
      <w:r w:rsidR="00005809">
        <w:rPr>
          <w:rFonts w:asciiTheme="majorHAnsi" w:hAnsiTheme="majorHAnsi"/>
          <w:sz w:val="24"/>
          <w:szCs w:val="24"/>
          <w:lang w:val="en-US"/>
        </w:rPr>
        <w:t xml:space="preserve"> {PROD 1, PROD 2, …}</w:t>
      </w:r>
    </w:p>
    <w:p w14:paraId="5560821E" w14:textId="2B346248" w:rsidR="00005809" w:rsidRDefault="00005809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005809">
        <w:rPr>
          <w:rFonts w:asciiTheme="majorHAnsi" w:hAnsiTheme="majorHAnsi"/>
          <w:sz w:val="24"/>
          <w:szCs w:val="24"/>
          <w:lang w:val="en-US"/>
        </w:rPr>
        <w:t>:</w:t>
      </w:r>
      <w:r>
        <w:rPr>
          <w:rFonts w:asciiTheme="majorHAnsi" w:hAnsiTheme="majorHAnsi"/>
          <w:sz w:val="24"/>
          <w:szCs w:val="24"/>
          <w:lang w:val="en-US"/>
        </w:rPr>
        <w:t xml:space="preserve"> set of machines used in the manufacture process</w:t>
      </w:r>
      <w:r w:rsidR="003C7805">
        <w:rPr>
          <w:rFonts w:asciiTheme="majorHAnsi" w:hAnsiTheme="majorHAnsi"/>
          <w:sz w:val="24"/>
          <w:szCs w:val="24"/>
          <w:lang w:val="en-US"/>
        </w:rPr>
        <w:t xml:space="preserve"> {Grinding, Vertical Drilling, …}</w:t>
      </w:r>
    </w:p>
    <w:p w14:paraId="2811B66F" w14:textId="2F9C97AF" w:rsidR="003C7805" w:rsidRPr="00005809" w:rsidRDefault="003C7805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Pr="003C7805">
        <w:rPr>
          <w:rFonts w:asciiTheme="majorHAnsi" w:hAnsiTheme="majorHAnsi"/>
          <w:sz w:val="24"/>
          <w:szCs w:val="24"/>
          <w:lang w:val="en-US"/>
        </w:rPr>
        <w:t>:</w:t>
      </w:r>
      <w:r>
        <w:rPr>
          <w:rFonts w:asciiTheme="majorHAnsi" w:hAnsiTheme="majorHAnsi"/>
          <w:sz w:val="24"/>
          <w:szCs w:val="24"/>
          <w:lang w:val="en-US"/>
        </w:rPr>
        <w:t xml:space="preserve"> set of months in the planning horizon {Jan, Feb, …, </w:t>
      </w:r>
      <w:r w:rsidR="002507AE">
        <w:rPr>
          <w:rFonts w:asciiTheme="majorHAnsi" w:hAnsiTheme="majorHAnsi"/>
          <w:sz w:val="24"/>
          <w:szCs w:val="24"/>
          <w:lang w:val="en-US"/>
        </w:rPr>
        <w:t>June}</w:t>
      </w:r>
    </w:p>
    <w:p w14:paraId="198B8E72" w14:textId="6074612C" w:rsidR="00D26146" w:rsidRPr="00005809" w:rsidRDefault="00554412" w:rsidP="00047B91">
      <w:pPr>
        <w:pStyle w:val="Heading1"/>
        <w:rPr>
          <w:lang w:val="en-US"/>
        </w:rPr>
      </w:pPr>
      <w:r w:rsidRPr="00005809">
        <w:rPr>
          <w:lang w:val="en-US"/>
        </w:rPr>
        <w:t>Parameters</w:t>
      </w:r>
    </w:p>
    <w:bookmarkStart w:id="0" w:name="_ia2b2q3aq4iz" w:colFirst="0" w:colLast="0"/>
    <w:bookmarkEnd w:id="0"/>
    <w:p w14:paraId="002F0FE4" w14:textId="71E3FC0A" w:rsidR="00F61A06" w:rsidRDefault="002C60A1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</m:t>
            </m:r>
          </m:sub>
        </m:sSub>
      </m:oMath>
      <w:r w:rsidR="002507AE">
        <w:rPr>
          <w:color w:val="auto"/>
          <w:lang w:val="en-US"/>
        </w:rPr>
        <w:t>: contribution of</w:t>
      </w:r>
      <w:r w:rsidR="008C7719">
        <w:rPr>
          <w:color w:val="auto"/>
          <w:lang w:val="en-US"/>
        </w:rPr>
        <w:t xml:space="preserve">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2507AE">
        <w:rPr>
          <w:color w:val="auto"/>
          <w:lang w:val="en-US"/>
        </w:rPr>
        <w:t xml:space="preserve"> to the profit</w:t>
      </w:r>
      <w:r w:rsidR="00F61A06">
        <w:rPr>
          <w:color w:val="auto"/>
          <w:lang w:val="en-US"/>
        </w:rPr>
        <w:t xml:space="preserve"> (£/unit)</w:t>
      </w:r>
    </w:p>
    <w:p w14:paraId="031C3312" w14:textId="1EC40869" w:rsidR="00554412" w:rsidRDefault="002C60A1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pm</m:t>
            </m:r>
          </m:sub>
        </m:sSub>
      </m:oMath>
      <w:r w:rsidR="008772B8">
        <w:rPr>
          <w:color w:val="auto"/>
          <w:lang w:val="en-US"/>
        </w:rPr>
        <w:t xml:space="preserve">: </w:t>
      </w:r>
      <w:r w:rsidR="008C7719">
        <w:rPr>
          <w:color w:val="auto"/>
          <w:lang w:val="en-US"/>
        </w:rPr>
        <w:t xml:space="preserve">production time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8C7719">
        <w:rPr>
          <w:color w:val="auto"/>
          <w:lang w:val="en-US"/>
        </w:rPr>
        <w:t xml:space="preserve"> in machine </w:t>
      </w:r>
      <m:oMath>
        <m:r>
          <w:rPr>
            <w:rFonts w:ascii="Cambria Math" w:hAnsi="Cambria Math"/>
            <w:color w:val="auto"/>
            <w:lang w:val="en-US"/>
          </w:rPr>
          <m:t>m∈M</m:t>
        </m:r>
      </m:oMath>
      <w:r w:rsidR="008C7719">
        <w:rPr>
          <w:color w:val="auto"/>
          <w:lang w:val="en-US"/>
        </w:rPr>
        <w:t xml:space="preserve"> (hours/unit)</w:t>
      </w:r>
    </w:p>
    <w:p w14:paraId="555B1974" w14:textId="58C523FC" w:rsidR="008C7719" w:rsidRDefault="002C60A1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m</m:t>
            </m:r>
          </m:sub>
        </m:sSub>
      </m:oMath>
      <w:r w:rsidR="003D0C62">
        <w:rPr>
          <w:color w:val="auto"/>
          <w:lang w:val="en-US"/>
        </w:rPr>
        <w:t xml:space="preserve">: number of machines </w:t>
      </w:r>
      <m:oMath>
        <m:r>
          <w:rPr>
            <w:rFonts w:ascii="Cambria Math" w:hAnsi="Cambria Math"/>
            <w:color w:val="auto"/>
            <w:lang w:val="en-US"/>
          </w:rPr>
          <m:t>m∈M</m:t>
        </m:r>
      </m:oMath>
    </w:p>
    <w:p w14:paraId="3743ADB4" w14:textId="60E4EEE3" w:rsidR="006F3B89" w:rsidRDefault="002C60A1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</m:oMath>
      <w:r w:rsidR="006F3B89">
        <w:rPr>
          <w:color w:val="auto"/>
          <w:lang w:val="en-US"/>
        </w:rPr>
        <w:t xml:space="preserve">: </w:t>
      </w:r>
      <w:r w:rsidR="00A369DC">
        <w:rPr>
          <w:color w:val="auto"/>
          <w:lang w:val="en-US"/>
        </w:rPr>
        <w:t xml:space="preserve">demand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A369DC">
        <w:rPr>
          <w:color w:val="auto"/>
          <w:lang w:val="en-US"/>
        </w:rPr>
        <w:t xml:space="preserve"> in month </w:t>
      </w:r>
      <m:oMath>
        <m:r>
          <w:rPr>
            <w:rFonts w:ascii="Cambria Math" w:hAnsi="Cambria Math"/>
            <w:color w:val="auto"/>
            <w:lang w:val="en-US"/>
          </w:rPr>
          <m:t>m∈M</m:t>
        </m:r>
      </m:oMath>
    </w:p>
    <w:p w14:paraId="49AD5CC5" w14:textId="2BC6ABC8" w:rsidR="00A369DC" w:rsidRDefault="00A369DC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I</m:t>
        </m:r>
      </m:oMath>
      <w:r>
        <w:rPr>
          <w:color w:val="auto"/>
          <w:lang w:val="en-US"/>
        </w:rPr>
        <w:t xml:space="preserve">: storage capacity </w:t>
      </w:r>
      <w:r w:rsidR="004E49BE">
        <w:rPr>
          <w:color w:val="auto"/>
          <w:lang w:val="en-US"/>
        </w:rPr>
        <w:t xml:space="preserve">per product </w:t>
      </w:r>
      <w:r>
        <w:rPr>
          <w:color w:val="auto"/>
          <w:lang w:val="en-US"/>
        </w:rPr>
        <w:t>(</w:t>
      </w:r>
      <w:r w:rsidR="004E49BE">
        <w:rPr>
          <w:color w:val="auto"/>
          <w:lang w:val="en-US"/>
        </w:rPr>
        <w:t>units/</w:t>
      </w:r>
      <w:r>
        <w:rPr>
          <w:color w:val="auto"/>
          <w:lang w:val="en-US"/>
        </w:rPr>
        <w:t>month)</w:t>
      </w:r>
    </w:p>
    <w:p w14:paraId="7FB8EBCC" w14:textId="1CFCAFB6" w:rsidR="004E49BE" w:rsidRDefault="004E49BE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i</m:t>
        </m:r>
      </m:oMath>
      <w:r>
        <w:rPr>
          <w:color w:val="auto"/>
          <w:lang w:val="en-US"/>
        </w:rPr>
        <w:t>: cost of storing (</w:t>
      </w:r>
      <w:r w:rsidR="00D516B7">
        <w:rPr>
          <w:color w:val="auto"/>
          <w:lang w:val="en-US"/>
        </w:rPr>
        <w:t>£/unit*month)</w:t>
      </w:r>
    </w:p>
    <w:p w14:paraId="24ED90F1" w14:textId="602879E7" w:rsidR="00D516B7" w:rsidRDefault="00D516B7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f</m:t>
        </m:r>
      </m:oMath>
      <w:r>
        <w:rPr>
          <w:color w:val="auto"/>
          <w:lang w:val="en-US"/>
        </w:rPr>
        <w:t>: desired final stock of each product at the end of the planning horizon</w:t>
      </w:r>
    </w:p>
    <w:p w14:paraId="0BD976BA" w14:textId="75341659" w:rsidR="00E21853" w:rsidRPr="00005809" w:rsidRDefault="00E2185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H</m:t>
        </m:r>
      </m:oMath>
      <w:r>
        <w:rPr>
          <w:color w:val="auto"/>
          <w:lang w:val="en-US"/>
        </w:rPr>
        <w:t xml:space="preserve">: </w:t>
      </w:r>
      <w:r w:rsidR="00A266EE">
        <w:rPr>
          <w:color w:val="auto"/>
          <w:lang w:val="en-US"/>
        </w:rPr>
        <w:t>productive hours in a month (hours/month</w:t>
      </w:r>
      <w:r w:rsidR="00B22A86">
        <w:rPr>
          <w:color w:val="auto"/>
          <w:lang w:val="en-US"/>
        </w:rPr>
        <w:t>*machine</w:t>
      </w:r>
      <w:r w:rsidR="00A266EE">
        <w:rPr>
          <w:color w:val="auto"/>
          <w:lang w:val="en-US"/>
        </w:rPr>
        <w:t>)</w:t>
      </w:r>
      <w:r w:rsidR="00336A2A">
        <w:rPr>
          <w:color w:val="auto"/>
          <w:lang w:val="en-US"/>
        </w:rPr>
        <w:t xml:space="preserve"> (24 working days, </w:t>
      </w:r>
      <w:r w:rsidR="00056EA3">
        <w:rPr>
          <w:color w:val="auto"/>
          <w:lang w:val="en-US"/>
        </w:rPr>
        <w:t>two 8-hour shifts)</w:t>
      </w:r>
    </w:p>
    <w:p w14:paraId="27C692C6" w14:textId="0B9F1841" w:rsidR="00D26146" w:rsidRPr="00005809" w:rsidRDefault="00554412" w:rsidP="00047B91">
      <w:pPr>
        <w:pStyle w:val="Heading1"/>
        <w:rPr>
          <w:lang w:val="en-US"/>
        </w:rPr>
      </w:pPr>
      <w:r w:rsidRPr="00005809">
        <w:rPr>
          <w:lang w:val="en-US"/>
        </w:rPr>
        <w:t>Variables</w:t>
      </w:r>
    </w:p>
    <w:p w14:paraId="156ECD91" w14:textId="6C7C45DE" w:rsidR="00554412" w:rsidRDefault="002C60A1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</m:oMath>
      <w:r w:rsidR="00403D35">
        <w:rPr>
          <w:color w:val="auto"/>
          <w:lang w:val="en-US"/>
        </w:rPr>
        <w:t xml:space="preserve">: </w:t>
      </w:r>
      <w:r w:rsidR="00E97C83">
        <w:rPr>
          <w:color w:val="auto"/>
          <w:lang w:val="en-US"/>
        </w:rPr>
        <w:t xml:space="preserve">units </w:t>
      </w:r>
      <w:r w:rsidR="008D23DA">
        <w:rPr>
          <w:color w:val="auto"/>
          <w:lang w:val="en-US"/>
        </w:rPr>
        <w:t xml:space="preserve">manufactured </w:t>
      </w:r>
      <w:r w:rsidR="00E97C83">
        <w:rPr>
          <w:color w:val="auto"/>
          <w:lang w:val="en-US"/>
        </w:rPr>
        <w:t xml:space="preserve">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E97C83">
        <w:rPr>
          <w:color w:val="auto"/>
          <w:lang w:val="en-US"/>
        </w:rPr>
        <w:t xml:space="preserve"> on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</w:p>
    <w:p w14:paraId="2C92ECB9" w14:textId="5D88CE03" w:rsidR="008D23DA" w:rsidRDefault="002C60A1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8D23DA">
        <w:rPr>
          <w:color w:val="auto"/>
          <w:lang w:val="en-US"/>
        </w:rPr>
        <w:t xml:space="preserve"> units sold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8D23DA">
        <w:rPr>
          <w:color w:val="auto"/>
          <w:lang w:val="en-US"/>
        </w:rPr>
        <w:t xml:space="preserve"> on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</w:p>
    <w:p w14:paraId="64542A1F" w14:textId="10E01BF1" w:rsidR="00521D41" w:rsidRDefault="002C60A1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521D41">
        <w:rPr>
          <w:color w:val="auto"/>
          <w:lang w:val="en-US"/>
        </w:rPr>
        <w:t xml:space="preserve"> units stored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521D41">
        <w:rPr>
          <w:color w:val="auto"/>
          <w:lang w:val="en-US"/>
        </w:rPr>
        <w:t xml:space="preserve"> </w:t>
      </w:r>
      <w:r w:rsidR="004B697F">
        <w:rPr>
          <w:color w:val="auto"/>
          <w:lang w:val="en-US"/>
        </w:rPr>
        <w:t>at the end of</w:t>
      </w:r>
      <w:r w:rsidR="00521D41">
        <w:rPr>
          <w:color w:val="auto"/>
          <w:lang w:val="en-US"/>
        </w:rPr>
        <w:t xml:space="preserve">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</w:p>
    <w:p w14:paraId="009C9BAF" w14:textId="0EAD940E" w:rsidR="00B15791" w:rsidRPr="00005809" w:rsidRDefault="0062463D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mt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85434E">
        <w:rPr>
          <w:color w:val="auto"/>
          <w:lang w:val="en-US"/>
        </w:rPr>
        <w:t xml:space="preserve"> number of machines </w:t>
      </w:r>
      <m:oMath>
        <m:r>
          <w:rPr>
            <w:rFonts w:ascii="Cambria Math" w:hAnsi="Cambria Math"/>
            <w:color w:val="auto"/>
            <w:lang w:val="en-US"/>
          </w:rPr>
          <m:t>m∈M</m:t>
        </m:r>
      </m:oMath>
      <w:r w:rsidR="0085434E">
        <w:rPr>
          <w:color w:val="auto"/>
          <w:lang w:val="en-US"/>
        </w:rPr>
        <w:t xml:space="preserve"> down for maintenance in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  <w:r>
        <w:rPr>
          <w:color w:val="auto"/>
          <w:lang w:val="en-US"/>
        </w:rPr>
        <w:t xml:space="preserve"> </w:t>
      </w:r>
    </w:p>
    <w:p w14:paraId="3B591C7A" w14:textId="197D8109" w:rsidR="00D26146" w:rsidRPr="00005809" w:rsidRDefault="00554412" w:rsidP="00047B91">
      <w:pPr>
        <w:pStyle w:val="Heading1"/>
        <w:rPr>
          <w:lang w:val="en-US"/>
        </w:rPr>
      </w:pPr>
      <w:bookmarkStart w:id="1" w:name="_tmajjk7nbcbq" w:colFirst="0" w:colLast="0"/>
      <w:bookmarkEnd w:id="1"/>
      <w:r w:rsidRPr="00005809">
        <w:rPr>
          <w:lang w:val="en-US"/>
        </w:rPr>
        <w:t>Objective</w:t>
      </w:r>
    </w:p>
    <w:p w14:paraId="64A63D13" w14:textId="7F73B238" w:rsidR="00D26146" w:rsidRDefault="002C60A1" w:rsidP="00047B91">
      <w:pPr>
        <w:pStyle w:val="checkboxindent"/>
        <w:rPr>
          <w:color w:val="auto"/>
          <w:lang w:val="en-US"/>
        </w:rPr>
      </w:pPr>
      <w:sdt>
        <w:sdtPr>
          <w:rPr>
            <w:color w:val="auto"/>
            <w:lang w:val="en-US"/>
          </w:rPr>
          <w:id w:val="28286010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97C83">
            <w:rPr>
              <w:color w:val="auto"/>
              <w:lang w:val="en-US"/>
            </w:rPr>
            <w:sym w:font="Wingdings" w:char="F0FE"/>
          </w:r>
        </w:sdtContent>
      </w:sdt>
      <w:r w:rsidR="00E97C83">
        <w:rPr>
          <w:color w:val="auto"/>
          <w:lang w:val="en-US"/>
        </w:rPr>
        <w:t xml:space="preserve"> </w:t>
      </w:r>
      <w:r w:rsidR="00722FEB">
        <w:rPr>
          <w:color w:val="auto"/>
          <w:lang w:val="en-US"/>
        </w:rPr>
        <w:t>Maximize profit</w:t>
      </w:r>
    </w:p>
    <w:p w14:paraId="14890AF4" w14:textId="7604BD33" w:rsidR="00722FEB" w:rsidRPr="00005809" w:rsidRDefault="00722FEB" w:rsidP="00047B91">
      <w:pPr>
        <w:pStyle w:val="checkboxindent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 xml:space="preserve">maximize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lang w:val="en-US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p∈P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pt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pt</m:t>
                      </m:r>
                    </m:sub>
                  </m:sSub>
                </m:e>
              </m:nary>
            </m:e>
          </m:nary>
        </m:oMath>
      </m:oMathPara>
    </w:p>
    <w:p w14:paraId="22505C2C" w14:textId="6FB719A5" w:rsidR="00D26146" w:rsidRPr="00005809" w:rsidRDefault="00554412" w:rsidP="00047B91">
      <w:pPr>
        <w:pStyle w:val="Heading1"/>
        <w:rPr>
          <w:lang w:val="en-US"/>
        </w:rPr>
      </w:pPr>
      <w:bookmarkStart w:id="2" w:name="_ujs8weubf768" w:colFirst="0" w:colLast="0"/>
      <w:bookmarkEnd w:id="2"/>
      <w:r w:rsidRPr="00005809">
        <w:rPr>
          <w:lang w:val="en-US"/>
        </w:rPr>
        <w:t>Constraints</w:t>
      </w:r>
    </w:p>
    <w:p w14:paraId="3942FB0B" w14:textId="7F2438DA" w:rsidR="00947B5F" w:rsidRDefault="00CC20A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production policy of a month </w:t>
      </w:r>
      <w:r w:rsidR="000E7EEA">
        <w:rPr>
          <w:color w:val="auto"/>
        </w:rPr>
        <w:t>cannot</w:t>
      </w:r>
      <w:r>
        <w:rPr>
          <w:color w:val="auto"/>
        </w:rPr>
        <w:t xml:space="preserve"> surpass the </w:t>
      </w:r>
      <w:r w:rsidR="00DF3BDB">
        <w:rPr>
          <w:color w:val="auto"/>
        </w:rPr>
        <w:t xml:space="preserve">production </w:t>
      </w:r>
      <w:r w:rsidR="00B22A86">
        <w:rPr>
          <w:color w:val="auto"/>
        </w:rPr>
        <w:t>hours</w:t>
      </w:r>
      <w:r w:rsidR="00DF3BDB">
        <w:rPr>
          <w:color w:val="auto"/>
        </w:rPr>
        <w:t xml:space="preserve"> availability of any machine</w:t>
      </w:r>
    </w:p>
    <w:p w14:paraId="60268C75" w14:textId="42FA6D2E" w:rsidR="00634D47" w:rsidRDefault="002C60A1" w:rsidP="00E5324F">
      <w:pPr>
        <w:pStyle w:val="checkboxindent"/>
        <w:ind w:left="360" w:firstLine="0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pt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≤H*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mt</m:t>
                  </m:r>
                </m:sub>
              </m:sSub>
            </m:e>
          </m:d>
          <m:r>
            <w:rPr>
              <w:rFonts w:ascii="Cambria Math" w:hAnsi="Cambria Math"/>
              <w:color w:val="auto"/>
            </w:rPr>
            <m:t>,  ∀m∈M</m:t>
          </m:r>
          <m:r>
            <w:rPr>
              <w:rFonts w:ascii="Cambria Math" w:hAnsi="Cambria Math"/>
              <w:color w:val="auto"/>
            </w:rPr>
            <m:t>, t∈T</m:t>
          </m:r>
        </m:oMath>
      </m:oMathPara>
    </w:p>
    <w:p w14:paraId="52D2011D" w14:textId="77777777" w:rsidR="00BC6F38" w:rsidRDefault="00BC6F38" w:rsidP="00DF3BDB">
      <w:pPr>
        <w:pStyle w:val="checkboxindent"/>
        <w:ind w:left="360" w:firstLine="0"/>
        <w:rPr>
          <w:color w:val="auto"/>
        </w:rPr>
      </w:pPr>
      <w:bookmarkStart w:id="3" w:name="_GoBack"/>
      <w:bookmarkEnd w:id="3"/>
    </w:p>
    <w:p w14:paraId="083FAB15" w14:textId="6B72276D" w:rsidR="00DF3BDB" w:rsidRDefault="008D23DA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The units so</w:t>
      </w:r>
      <w:r w:rsidR="00634D47">
        <w:rPr>
          <w:color w:val="auto"/>
        </w:rPr>
        <w:t xml:space="preserve">ld </w:t>
      </w:r>
      <w:r w:rsidR="000656FB">
        <w:rPr>
          <w:color w:val="auto"/>
        </w:rPr>
        <w:t>in any month must be less or equal to the units demanded</w:t>
      </w:r>
      <w:r w:rsidR="00450CFE">
        <w:rPr>
          <w:color w:val="auto"/>
        </w:rPr>
        <w:t xml:space="preserve"> (upper bound constraint)</w:t>
      </w:r>
    </w:p>
    <w:p w14:paraId="401D7DA4" w14:textId="565A4AF1" w:rsidR="000656FB" w:rsidRDefault="002C60A1" w:rsidP="000656FB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b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  ∀p∈P,t∈T</m:t>
          </m:r>
        </m:oMath>
      </m:oMathPara>
    </w:p>
    <w:p w14:paraId="10ECD2DE" w14:textId="4669E0AF" w:rsidR="000656FB" w:rsidRDefault="000656FB" w:rsidP="000656FB">
      <w:pPr>
        <w:pStyle w:val="checkboxindent"/>
        <w:ind w:left="360" w:firstLine="0"/>
        <w:rPr>
          <w:color w:val="auto"/>
        </w:rPr>
      </w:pPr>
    </w:p>
    <w:p w14:paraId="768D8BE5" w14:textId="114F98ED" w:rsidR="000656FB" w:rsidRDefault="0051021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Relationship between units produced, sold and stored:</w:t>
      </w:r>
    </w:p>
    <w:p w14:paraId="35AA7C89" w14:textId="1AB9963C" w:rsidR="00C22BE8" w:rsidRDefault="002C60A1" w:rsidP="00C22BE8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p,Jan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p,Jan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p,Jan</m:t>
              </m:r>
            </m:sub>
          </m:sSub>
          <m:r>
            <w:rPr>
              <w:rFonts w:ascii="Cambria Math" w:hAnsi="Cambria Math"/>
              <w:color w:val="auto"/>
            </w:rPr>
            <m:t>,  ∀p∈P  (Initial)</m:t>
          </m:r>
        </m:oMath>
      </m:oMathPara>
    </w:p>
    <w:p w14:paraId="2A1348C4" w14:textId="38136A33" w:rsidR="0051021D" w:rsidRPr="00EE666C" w:rsidRDefault="002C60A1" w:rsidP="0051021D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p,t-1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  ∀p∈P,t∈T-{Jan}</m:t>
          </m:r>
        </m:oMath>
      </m:oMathPara>
    </w:p>
    <w:p w14:paraId="55654C2D" w14:textId="0D237181" w:rsidR="00EE666C" w:rsidRDefault="002C60A1" w:rsidP="00EE666C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p,Jun</m:t>
              </m:r>
            </m:sub>
          </m:sSub>
          <m:r>
            <w:rPr>
              <w:rFonts w:ascii="Cambria Math" w:hAnsi="Cambria Math"/>
              <w:color w:val="auto"/>
            </w:rPr>
            <m:t>=f,  ∀p∈P  (Final)</m:t>
          </m:r>
        </m:oMath>
      </m:oMathPara>
    </w:p>
    <w:p w14:paraId="5BDE0AC8" w14:textId="08418A5A" w:rsidR="00EE666C" w:rsidRDefault="00EE666C" w:rsidP="0051021D">
      <w:pPr>
        <w:pStyle w:val="checkboxindent"/>
        <w:ind w:left="360" w:firstLine="0"/>
        <w:rPr>
          <w:color w:val="auto"/>
        </w:rPr>
      </w:pPr>
    </w:p>
    <w:p w14:paraId="39C52493" w14:textId="77777777" w:rsidR="0051021D" w:rsidRDefault="0051021D" w:rsidP="0051021D">
      <w:pPr>
        <w:pStyle w:val="checkboxindent"/>
        <w:ind w:left="360" w:firstLine="0"/>
        <w:rPr>
          <w:color w:val="auto"/>
        </w:rPr>
      </w:pPr>
    </w:p>
    <w:p w14:paraId="3A6D0C1E" w14:textId="0524D42D" w:rsidR="0051021D" w:rsidRDefault="00796DB2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Storage capacity (upper bound constraint)</w:t>
      </w:r>
    </w:p>
    <w:p w14:paraId="0FBCB6E1" w14:textId="77777777" w:rsidR="002306EA" w:rsidRDefault="002306EA" w:rsidP="002306EA">
      <w:pPr>
        <w:pStyle w:val="checkboxindent"/>
        <w:ind w:left="72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≤I,  ∀p∈P,t∈T</m:t>
          </m:r>
        </m:oMath>
      </m:oMathPara>
    </w:p>
    <w:p w14:paraId="29EA361B" w14:textId="77777777" w:rsidR="002306EA" w:rsidRDefault="002306EA" w:rsidP="002306EA">
      <w:pPr>
        <w:pStyle w:val="checkboxindent"/>
        <w:ind w:left="360" w:firstLine="0"/>
        <w:rPr>
          <w:color w:val="auto"/>
        </w:rPr>
      </w:pPr>
    </w:p>
    <w:p w14:paraId="70EC83AF" w14:textId="7518610A" w:rsidR="002306EA" w:rsidRDefault="002306EA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Each machine should enter maintenance </w:t>
      </w:r>
      <w:r w:rsidR="007F7919">
        <w:rPr>
          <w:color w:val="auto"/>
        </w:rPr>
        <w:t>once (</w:t>
      </w:r>
      <w:r w:rsidR="004C0C10">
        <w:rPr>
          <w:color w:val="auto"/>
        </w:rPr>
        <w:t xml:space="preserve">exception: </w:t>
      </w:r>
      <w:r w:rsidR="007F7919">
        <w:rPr>
          <w:color w:val="auto"/>
        </w:rPr>
        <w:t xml:space="preserve">grinder </w:t>
      </w:r>
      <w:r w:rsidR="004761A7">
        <w:rPr>
          <w:color w:val="auto"/>
        </w:rPr>
        <w:t>only</w:t>
      </w:r>
      <w:r w:rsidR="007F7919">
        <w:rPr>
          <w:color w:val="auto"/>
        </w:rPr>
        <w:t xml:space="preserve"> 2) in the six months</w:t>
      </w:r>
    </w:p>
    <w:p w14:paraId="0E371861" w14:textId="200283E3" w:rsidR="008402AC" w:rsidRPr="008402AC" w:rsidRDefault="007F7919" w:rsidP="00C20352">
      <w:pPr>
        <w:pStyle w:val="checkboxindent"/>
        <w:ind w:left="360" w:firstLine="360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mt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</w:rPr>
                <m:t>m</m:t>
              </m:r>
            </m:sub>
          </m:sSub>
          <m:r>
            <w:rPr>
              <w:rFonts w:ascii="Cambria Math" w:hAnsi="Cambria Math"/>
              <w:color w:val="auto"/>
            </w:rPr>
            <m:t>,  ∀m∈M</m:t>
          </m:r>
          <m:r>
            <w:rPr>
              <w:rFonts w:ascii="Cambria Math" w:hAnsi="Cambria Math"/>
              <w:color w:val="auto"/>
            </w:rPr>
            <m:t>-{Grinding}</m:t>
          </m:r>
        </m:oMath>
      </m:oMathPara>
    </w:p>
    <w:p w14:paraId="3DD3EBAC" w14:textId="1E84633F" w:rsidR="00D5379A" w:rsidRPr="008402AC" w:rsidRDefault="00D5379A" w:rsidP="00D5379A">
      <w:pPr>
        <w:pStyle w:val="checkboxindent"/>
        <w:ind w:left="360" w:firstLine="360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Grinding</m:t>
                  </m:r>
                  <m:r>
                    <w:rPr>
                      <w:rFonts w:ascii="Cambria Math" w:hAnsi="Cambria Math"/>
                      <w:color w:val="auto"/>
                    </w:rPr>
                    <m:t>,</m:t>
                  </m:r>
                  <m:r>
                    <w:rPr>
                      <w:rFonts w:ascii="Cambria Math" w:hAnsi="Cambria Math"/>
                      <w:color w:val="auto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auto"/>
            </w:rPr>
            <m:t>2</m:t>
          </m:r>
          <m:r>
            <w:rPr>
              <w:rFonts w:ascii="Cambria Math" w:hAnsi="Cambria Math"/>
              <w:color w:val="auto"/>
            </w:rPr>
            <m:t>,</m:t>
          </m:r>
        </m:oMath>
      </m:oMathPara>
    </w:p>
    <w:p w14:paraId="178DAEE0" w14:textId="77777777" w:rsidR="008402AC" w:rsidRDefault="008402AC" w:rsidP="008402AC">
      <w:pPr>
        <w:pStyle w:val="checkboxindent"/>
        <w:ind w:left="360" w:firstLine="360"/>
        <w:rPr>
          <w:color w:val="auto"/>
        </w:rPr>
      </w:pPr>
    </w:p>
    <w:p w14:paraId="3C5FC305" w14:textId="55EE3735" w:rsidR="00D1224D" w:rsidRDefault="00D1224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Variable types</w:t>
      </w:r>
    </w:p>
    <w:p w14:paraId="2EC8C199" w14:textId="0E346EF8" w:rsidR="00BB2BED" w:rsidRPr="00502ACB" w:rsidRDefault="002C60A1" w:rsidP="00BB2BED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≥0,  ∀p∈P,t∈T</m:t>
          </m:r>
        </m:oMath>
      </m:oMathPara>
    </w:p>
    <w:p w14:paraId="0C91E88E" w14:textId="5A7CE9F2" w:rsidR="00C20352" w:rsidRPr="00502ACB" w:rsidRDefault="00F279BE" w:rsidP="00C20352">
      <w:pPr>
        <w:pStyle w:val="checkboxindent"/>
        <w:ind w:left="360" w:firstLine="0"/>
        <w:rPr>
          <w:strike/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z</m:t>
              </m:r>
            </m:e>
            <m:sub>
              <m:r>
                <w:rPr>
                  <w:rFonts w:ascii="Cambria Math" w:hAnsi="Cambria Math"/>
                  <w:color w:val="auto"/>
                </w:rPr>
                <m:t>mt</m:t>
              </m:r>
            </m:sub>
          </m:sSub>
          <m:r>
            <w:rPr>
              <w:rFonts w:ascii="Cambria Math" w:hAnsi="Cambria Math"/>
              <w:color w:val="auto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Z</m:t>
              </m:r>
              <m:ctrlPr>
                <w:rPr>
                  <w:rFonts w:ascii="Cambria Math" w:hAnsi="Cambria Math"/>
                  <w:i/>
                  <w:color w:val="auto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</w:rPr>
                <m:t>+</m:t>
              </m:r>
            </m:sup>
          </m:sSup>
          <m:r>
            <w:rPr>
              <w:rFonts w:ascii="Cambria Math" w:hAnsi="Cambria Math"/>
              <w:color w:val="auto"/>
            </w:rPr>
            <m:t>,  ∀m∈M,t∈T</m:t>
          </m:r>
          <m:r>
            <w:rPr>
              <w:rFonts w:ascii="Cambria Math" w:hAnsi="Cambria Math"/>
              <w:color w:val="auto"/>
            </w:rPr>
            <m:t xml:space="preserve"> </m:t>
          </m:r>
        </m:oMath>
      </m:oMathPara>
    </w:p>
    <w:p w14:paraId="6F876A58" w14:textId="22823C7F" w:rsidR="00F17E04" w:rsidRPr="00502ACB" w:rsidRDefault="00F17E04" w:rsidP="00BB2BED">
      <w:pPr>
        <w:pStyle w:val="checkboxindent"/>
        <w:ind w:left="360" w:firstLine="0"/>
        <w:rPr>
          <w:strike/>
          <w:color w:val="auto"/>
        </w:rPr>
      </w:pPr>
    </w:p>
    <w:sectPr w:rsidR="00F17E04" w:rsidRPr="00502ACB" w:rsidSect="00A722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0111D" w14:textId="77777777" w:rsidR="002C60A1" w:rsidRDefault="002C60A1" w:rsidP="00564D26">
      <w:r>
        <w:separator/>
      </w:r>
    </w:p>
  </w:endnote>
  <w:endnote w:type="continuationSeparator" w:id="0">
    <w:p w14:paraId="3F21F285" w14:textId="77777777" w:rsidR="002C60A1" w:rsidRDefault="002C60A1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A88D" w14:textId="77777777" w:rsidR="00C54371" w:rsidRDefault="00745941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4D197" wp14:editId="69398331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oup 1" descr="Hashtag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oup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Shape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0E690" id="Group 1" o:spid="_x0000_s1026" alt="Hashtag graphic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">
              <o:lock v:ext="edit" aspectratio="t"/>
              <v:group id="Group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Shape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Shape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Shape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FFF80" w14:textId="77777777" w:rsidR="007C3BDF" w:rsidRDefault="00D90629">
    <w:pPr>
      <w:pStyle w:val="Footer"/>
    </w:pPr>
    <w:r w:rsidRPr="00A21F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7F4631" wp14:editId="51B4C720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oup 56" descr="computer icon with chat bubb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: Shape 35"/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064106" id="Group 56" o:spid="_x0000_s1026" alt="computer icon with chat bubbles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">
              <o:lock v:ext="edit" aspectratio="t"/>
              <v:shape id="Freeform: Shape 35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reeform: Shape 36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7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8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39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40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reeform: Shape 41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reeform: Shape 43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44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reeform: Shape 45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reeform: Shape 46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1F48043F" wp14:editId="28D7B4C3">
              <wp:simplePos x="0" y="0"/>
              <wp:positionH relativeFrom="column">
                <wp:posOffset>-581660</wp:posOffset>
              </wp:positionH>
              <wp:positionV relativeFrom="page">
                <wp:posOffset>9601200</wp:posOffset>
              </wp:positionV>
              <wp:extent cx="7315200" cy="164592"/>
              <wp:effectExtent l="0" t="0" r="0" b="6985"/>
              <wp:wrapNone/>
              <wp:docPr id="26" name="Rectangle 2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6459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3E457" id="Rectangle 26" o:spid="_x0000_s1026" alt="decorative element" style="position:absolute;margin-left:-45.8pt;margin-top:756pt;width:8in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" fillcolor="#1f497d [3215]" stroked="f" strokeweight="1pt">
              <w10:wrap anchory="page"/>
            </v:rect>
          </w:pict>
        </mc:Fallback>
      </mc:AlternateContent>
    </w:r>
    <w:r w:rsidR="00A21FC5" w:rsidRPr="00A21FC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87ED1" w14:textId="77777777" w:rsidR="002C60A1" w:rsidRDefault="002C60A1" w:rsidP="00564D26">
      <w:r>
        <w:separator/>
      </w:r>
    </w:p>
  </w:footnote>
  <w:footnote w:type="continuationSeparator" w:id="0">
    <w:p w14:paraId="2D7E68D0" w14:textId="77777777" w:rsidR="002C60A1" w:rsidRDefault="002C60A1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74F08" w14:textId="77777777" w:rsidR="00C54371" w:rsidRPr="00C54371" w:rsidRDefault="00C54371" w:rsidP="00C54371">
    <w:pPr>
      <w:pStyle w:val="Header"/>
    </w:pPr>
    <w:r w:rsidRPr="00C54371">
      <w:t xml:space="preserve">Page </w:t>
    </w:r>
    <w:r w:rsidR="00CF1B34">
      <w:fldChar w:fldCharType="begin"/>
    </w:r>
    <w:r w:rsidR="00CF1B34">
      <w:instrText xml:space="preserve"> PAGE  \* MERGEFORMAT </w:instrText>
    </w:r>
    <w:r w:rsidR="00CF1B34">
      <w:fldChar w:fldCharType="separate"/>
    </w:r>
    <w:r w:rsidR="002B21AB">
      <w:rPr>
        <w:noProof/>
      </w:rPr>
      <w:t>2</w:t>
    </w:r>
    <w:r w:rsidR="00CF1B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1460" w14:textId="77777777" w:rsidR="001900E2" w:rsidRDefault="00047B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5E6ADA06" wp14:editId="443AEF3F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oup 29" descr="hashtag icon inside chat bub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reeform: Shape 2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8055F5" id="Group 29" o:spid="_x0000_s1026" alt="hashtag icon inside chat bubble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">
              <v:shape id="Freeform: Shape 2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aphic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23F92046" wp14:editId="2757F5D9">
              <wp:simplePos x="0" y="0"/>
              <wp:positionH relativeFrom="column">
                <wp:posOffset>-581660</wp:posOffset>
              </wp:positionH>
              <wp:positionV relativeFrom="page">
                <wp:posOffset>229870</wp:posOffset>
              </wp:positionV>
              <wp:extent cx="7315200" cy="975360"/>
              <wp:effectExtent l="0" t="0" r="0" b="0"/>
              <wp:wrapNone/>
              <wp:docPr id="24" name="Rectangle 24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9753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4086E6" id="Rectangle 24" o:spid="_x0000_s1026" alt="decorative element" style="position:absolute;margin-left:-45.8pt;margin-top:18.1pt;width:8in;height:76.8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" fillcolor="#f2f2f2 [3052]" stroked="f" strokeweight="1pt">
              <w10:wrap anchory="page"/>
            </v:rect>
          </w:pict>
        </mc:Fallback>
      </mc:AlternateContent>
    </w:r>
    <w:r w:rsidR="0095666B" w:rsidRPr="0095666B">
      <w:t xml:space="preserve"> </w:t>
    </w:r>
    <w:r w:rsidR="00A21FC5" w:rsidRPr="00A21FC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5BB"/>
    <w:multiLevelType w:val="hybridMultilevel"/>
    <w:tmpl w:val="47CA8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0CAB"/>
    <w:multiLevelType w:val="hybridMultilevel"/>
    <w:tmpl w:val="5D96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554412"/>
    <w:rsid w:val="00000D05"/>
    <w:rsid w:val="00005809"/>
    <w:rsid w:val="00035347"/>
    <w:rsid w:val="00036B75"/>
    <w:rsid w:val="00041722"/>
    <w:rsid w:val="00047B91"/>
    <w:rsid w:val="00050ADF"/>
    <w:rsid w:val="00056EA3"/>
    <w:rsid w:val="00057EC3"/>
    <w:rsid w:val="000656FB"/>
    <w:rsid w:val="000838EC"/>
    <w:rsid w:val="000975F4"/>
    <w:rsid w:val="000E648D"/>
    <w:rsid w:val="000E696D"/>
    <w:rsid w:val="000E7EEA"/>
    <w:rsid w:val="00113B7B"/>
    <w:rsid w:val="00131B64"/>
    <w:rsid w:val="001900E2"/>
    <w:rsid w:val="0019161F"/>
    <w:rsid w:val="001A0F87"/>
    <w:rsid w:val="001B1700"/>
    <w:rsid w:val="001F590B"/>
    <w:rsid w:val="00211DFA"/>
    <w:rsid w:val="002306EA"/>
    <w:rsid w:val="002507AE"/>
    <w:rsid w:val="002512CD"/>
    <w:rsid w:val="002A3103"/>
    <w:rsid w:val="002A54EC"/>
    <w:rsid w:val="002B21AB"/>
    <w:rsid w:val="002C60A1"/>
    <w:rsid w:val="002D6D6B"/>
    <w:rsid w:val="002F2153"/>
    <w:rsid w:val="00314572"/>
    <w:rsid w:val="00335E15"/>
    <w:rsid w:val="00336A2A"/>
    <w:rsid w:val="00354613"/>
    <w:rsid w:val="003578E5"/>
    <w:rsid w:val="00360FD7"/>
    <w:rsid w:val="00362E0D"/>
    <w:rsid w:val="003B0734"/>
    <w:rsid w:val="003C7805"/>
    <w:rsid w:val="003D0C62"/>
    <w:rsid w:val="003E1FD9"/>
    <w:rsid w:val="003F1B03"/>
    <w:rsid w:val="00403D35"/>
    <w:rsid w:val="004044BC"/>
    <w:rsid w:val="00413BBA"/>
    <w:rsid w:val="00450CFE"/>
    <w:rsid w:val="0045296D"/>
    <w:rsid w:val="00475196"/>
    <w:rsid w:val="004761A7"/>
    <w:rsid w:val="00477152"/>
    <w:rsid w:val="00496CC3"/>
    <w:rsid w:val="004A0883"/>
    <w:rsid w:val="004A58A9"/>
    <w:rsid w:val="004B697F"/>
    <w:rsid w:val="004C0C10"/>
    <w:rsid w:val="004C3091"/>
    <w:rsid w:val="004C6A64"/>
    <w:rsid w:val="004D529A"/>
    <w:rsid w:val="004E49BE"/>
    <w:rsid w:val="00502ACB"/>
    <w:rsid w:val="0051021D"/>
    <w:rsid w:val="00521D41"/>
    <w:rsid w:val="0052664E"/>
    <w:rsid w:val="00526A14"/>
    <w:rsid w:val="00527253"/>
    <w:rsid w:val="00536BAF"/>
    <w:rsid w:val="005440F0"/>
    <w:rsid w:val="005511CC"/>
    <w:rsid w:val="00554412"/>
    <w:rsid w:val="00564D26"/>
    <w:rsid w:val="005765B1"/>
    <w:rsid w:val="005D1C0F"/>
    <w:rsid w:val="006053E1"/>
    <w:rsid w:val="0062330D"/>
    <w:rsid w:val="0062463D"/>
    <w:rsid w:val="00634D47"/>
    <w:rsid w:val="00652C6A"/>
    <w:rsid w:val="0065327D"/>
    <w:rsid w:val="006709D2"/>
    <w:rsid w:val="006772BC"/>
    <w:rsid w:val="00690355"/>
    <w:rsid w:val="006B2364"/>
    <w:rsid w:val="006C1EC5"/>
    <w:rsid w:val="006E1645"/>
    <w:rsid w:val="006F3B89"/>
    <w:rsid w:val="00704D30"/>
    <w:rsid w:val="00722FEB"/>
    <w:rsid w:val="00732C8B"/>
    <w:rsid w:val="00745941"/>
    <w:rsid w:val="007459E1"/>
    <w:rsid w:val="00752243"/>
    <w:rsid w:val="0075336E"/>
    <w:rsid w:val="00763916"/>
    <w:rsid w:val="00772918"/>
    <w:rsid w:val="007744E9"/>
    <w:rsid w:val="007755A7"/>
    <w:rsid w:val="007764A7"/>
    <w:rsid w:val="00793C0C"/>
    <w:rsid w:val="007962B4"/>
    <w:rsid w:val="00796DB2"/>
    <w:rsid w:val="007A2648"/>
    <w:rsid w:val="007C3BDF"/>
    <w:rsid w:val="007C48B0"/>
    <w:rsid w:val="007F5A43"/>
    <w:rsid w:val="007F7919"/>
    <w:rsid w:val="007F7FDD"/>
    <w:rsid w:val="00803BCB"/>
    <w:rsid w:val="0080674E"/>
    <w:rsid w:val="00820A63"/>
    <w:rsid w:val="00830A42"/>
    <w:rsid w:val="008402AC"/>
    <w:rsid w:val="0085434E"/>
    <w:rsid w:val="00871EB4"/>
    <w:rsid w:val="008772B8"/>
    <w:rsid w:val="00885F0B"/>
    <w:rsid w:val="008A4582"/>
    <w:rsid w:val="008C7719"/>
    <w:rsid w:val="008D23DA"/>
    <w:rsid w:val="008F578F"/>
    <w:rsid w:val="00944B11"/>
    <w:rsid w:val="00947B5F"/>
    <w:rsid w:val="0095666B"/>
    <w:rsid w:val="009638B6"/>
    <w:rsid w:val="009744A2"/>
    <w:rsid w:val="00996D06"/>
    <w:rsid w:val="009A063D"/>
    <w:rsid w:val="009B69AC"/>
    <w:rsid w:val="009C2D2A"/>
    <w:rsid w:val="009C67D0"/>
    <w:rsid w:val="00A05FBA"/>
    <w:rsid w:val="00A21FC5"/>
    <w:rsid w:val="00A266EE"/>
    <w:rsid w:val="00A269BD"/>
    <w:rsid w:val="00A369DC"/>
    <w:rsid w:val="00A4359B"/>
    <w:rsid w:val="00A567CA"/>
    <w:rsid w:val="00A722C5"/>
    <w:rsid w:val="00A8348E"/>
    <w:rsid w:val="00A96EE4"/>
    <w:rsid w:val="00AA1D2C"/>
    <w:rsid w:val="00AB6F3C"/>
    <w:rsid w:val="00AF2A5E"/>
    <w:rsid w:val="00B0412F"/>
    <w:rsid w:val="00B15791"/>
    <w:rsid w:val="00B16194"/>
    <w:rsid w:val="00B16C48"/>
    <w:rsid w:val="00B22A86"/>
    <w:rsid w:val="00B60E8E"/>
    <w:rsid w:val="00B62DAD"/>
    <w:rsid w:val="00B73F58"/>
    <w:rsid w:val="00B85139"/>
    <w:rsid w:val="00BB2BED"/>
    <w:rsid w:val="00BB6F54"/>
    <w:rsid w:val="00BB71D0"/>
    <w:rsid w:val="00BC6F38"/>
    <w:rsid w:val="00BE1BA8"/>
    <w:rsid w:val="00C20352"/>
    <w:rsid w:val="00C21221"/>
    <w:rsid w:val="00C22BE8"/>
    <w:rsid w:val="00C54371"/>
    <w:rsid w:val="00C7755B"/>
    <w:rsid w:val="00CB0C23"/>
    <w:rsid w:val="00CC20AD"/>
    <w:rsid w:val="00CF1B34"/>
    <w:rsid w:val="00D1224D"/>
    <w:rsid w:val="00D26146"/>
    <w:rsid w:val="00D44839"/>
    <w:rsid w:val="00D516B7"/>
    <w:rsid w:val="00D5379A"/>
    <w:rsid w:val="00D61FF5"/>
    <w:rsid w:val="00D90629"/>
    <w:rsid w:val="00D961E7"/>
    <w:rsid w:val="00DB196B"/>
    <w:rsid w:val="00DD31CE"/>
    <w:rsid w:val="00DD52C0"/>
    <w:rsid w:val="00DF3125"/>
    <w:rsid w:val="00DF3BDB"/>
    <w:rsid w:val="00E21853"/>
    <w:rsid w:val="00E25644"/>
    <w:rsid w:val="00E5324F"/>
    <w:rsid w:val="00E64837"/>
    <w:rsid w:val="00E97C83"/>
    <w:rsid w:val="00EA54AA"/>
    <w:rsid w:val="00EA5944"/>
    <w:rsid w:val="00ED0300"/>
    <w:rsid w:val="00EE666C"/>
    <w:rsid w:val="00F17E04"/>
    <w:rsid w:val="00F21192"/>
    <w:rsid w:val="00F279BE"/>
    <w:rsid w:val="00F35221"/>
    <w:rsid w:val="00F61A06"/>
    <w:rsid w:val="00F66CD9"/>
    <w:rsid w:val="00F8103C"/>
    <w:rsid w:val="00F81A72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ebee,white"/>
    </o:shapedefaults>
    <o:shapelayout v:ext="edit">
      <o:idmap v:ext="edit" data="1"/>
    </o:shapelayout>
  </w:shapeDefaults>
  <w:decimalSymbol w:val="."/>
  <w:listSeparator w:val=","/>
  <w14:docId w14:val="53399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7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Heading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Heading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7B91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itle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boxindent">
    <w:name w:val="checkbox indent"/>
    <w:basedOn w:val="Normal"/>
    <w:qFormat/>
    <w:rsid w:val="00047B91"/>
    <w:pPr>
      <w:spacing w:before="0" w:after="0" w:line="300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checkboxindent2">
    <w:name w:val="checkbox indent 2"/>
    <w:basedOn w:val="checkboxindent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rsid w:val="00C54371"/>
    <w:pPr>
      <w:tabs>
        <w:tab w:val="center" w:pos="4320"/>
        <w:tab w:val="right" w:pos="8640"/>
      </w:tabs>
      <w:spacing w:before="0" w:after="0"/>
      <w:jc w:val="right"/>
    </w:pPr>
    <w:rPr>
      <w:color w:val="F7F5E6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B91"/>
    <w:rPr>
      <w:color w:val="F7F5E6" w:themeColor="accent1"/>
      <w:sz w:val="18"/>
    </w:rPr>
  </w:style>
  <w:style w:type="paragraph" w:styleId="Footer">
    <w:name w:val="footer"/>
    <w:basedOn w:val="Normal"/>
    <w:link w:val="FooterCh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91"/>
  </w:style>
  <w:style w:type="character" w:customStyle="1" w:styleId="Style1">
    <w:name w:val="Style1"/>
    <w:basedOn w:val="DefaultParagraphFont"/>
    <w:uiPriority w:val="1"/>
    <w:semiHidden/>
    <w:rsid w:val="00F21192"/>
    <w:rPr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78E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semiHidden/>
    <w:rsid w:val="007533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Social%20media%20checklist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83f90dc-9e35-4b67-bdb5-11cafe165cb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1B372FB93D640A74E4BE1FB91D7E6" ma:contentTypeVersion="12" ma:contentTypeDescription="Crear nuevo documento." ma:contentTypeScope="" ma:versionID="82465a1373d8d5ac17dc27d01b9797d4">
  <xsd:schema xmlns:xsd="http://www.w3.org/2001/XMLSchema" xmlns:xs="http://www.w3.org/2001/XMLSchema" xmlns:p="http://schemas.microsoft.com/office/2006/metadata/properties" xmlns:ns3="b83f90dc-9e35-4b67-bdb5-11cafe165cbc" xmlns:ns4="da4f8c78-beeb-4549-885f-ddfeb29c5234" targetNamespace="http://schemas.microsoft.com/office/2006/metadata/properties" ma:root="true" ma:fieldsID="4a77982a747e2b42efe29a213fb179b9" ns3:_="" ns4:_="">
    <xsd:import namespace="b83f90dc-9e35-4b67-bdb5-11cafe165cbc"/>
    <xsd:import namespace="da4f8c78-beeb-4549-885f-ddfeb29c5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f90dc-9e35-4b67-bdb5-11cafe165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c78-beeb-4549-885f-ddfeb29c5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A05A9-A857-440B-8EA0-7B0C641A7B12}">
  <ds:schemaRefs>
    <ds:schemaRef ds:uri="http://schemas.microsoft.com/office/2006/metadata/properties"/>
    <ds:schemaRef ds:uri="http://schemas.microsoft.com/office/infopath/2007/PartnerControls"/>
    <ds:schemaRef ds:uri="b83f90dc-9e35-4b67-bdb5-11cafe165cbc"/>
  </ds:schemaRefs>
</ds:datastoreItem>
</file>

<file path=customXml/itemProps2.xml><?xml version="1.0" encoding="utf-8"?>
<ds:datastoreItem xmlns:ds="http://schemas.openxmlformats.org/officeDocument/2006/customXml" ds:itemID="{E6AFECB7-D2A1-4F98-B2F0-682ABA52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f90dc-9e35-4b67-bdb5-11cafe165cbc"/>
    <ds:schemaRef ds:uri="da4f8c78-beeb-4549-885f-ddfeb29c5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50C50C-137C-4CBA-8EC7-EBFACF82D7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checklist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2020-07-14T17:21:00Z</dcterms:created>
  <dcterms:modified xsi:type="dcterms:W3CDTF">2020-07-14T21:04:00Z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0x010100D4E1B372FB93D640A74E4BE1FB91D7E6</vt:lpwstr>
  </property>
  <property fmtid="{D5CDD505-2E9C-101B-9397-08002B2CF9AE}" pid="3" name="Order">
    <vt:r8>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