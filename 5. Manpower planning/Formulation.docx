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4099A672" w:rsidR="00D26146" w:rsidRPr="00D95071" w:rsidRDefault="00102E7D" w:rsidP="00047B91">
      <w:pPr>
        <w:pStyle w:val="Title"/>
      </w:pPr>
      <w:r w:rsidRPr="00D95071">
        <w:t>5. Manpower Planning</w:t>
      </w:r>
    </w:p>
    <w:p w14:paraId="5A2260DC" w14:textId="6A1F4096" w:rsidR="00D26146" w:rsidRPr="00D95071" w:rsidRDefault="00554412" w:rsidP="00047B91">
      <w:pPr>
        <w:pStyle w:val="Heading1"/>
        <w:rPr>
          <w:lang w:val="en-US"/>
        </w:rPr>
      </w:pPr>
      <w:r w:rsidRPr="00D95071">
        <w:rPr>
          <w:lang w:val="en-US"/>
        </w:rPr>
        <w:t>Sets</w:t>
      </w:r>
    </w:p>
    <w:p w14:paraId="12023216" w14:textId="77B4AF64" w:rsidR="00160B76" w:rsidRDefault="00D95071" w:rsidP="006617ED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Skills</m:t>
        </m:r>
      </m:oMath>
      <w:r w:rsidRPr="00D95071">
        <w:rPr>
          <w:rFonts w:asciiTheme="majorHAnsi" w:hAnsiTheme="majorHAnsi"/>
          <w:sz w:val="24"/>
          <w:szCs w:val="24"/>
          <w:lang w:val="en-US"/>
        </w:rPr>
        <w:t>: set o</w:t>
      </w:r>
      <w:r>
        <w:rPr>
          <w:rFonts w:asciiTheme="majorHAnsi" w:hAnsiTheme="majorHAnsi"/>
          <w:sz w:val="24"/>
          <w:szCs w:val="24"/>
          <w:lang w:val="en-US"/>
        </w:rPr>
        <w:t xml:space="preserve">f skill levels </w:t>
      </w:r>
      <w:r w:rsidR="00C07D89">
        <w:rPr>
          <w:rFonts w:asciiTheme="majorHAnsi" w:hAnsiTheme="majorHAnsi"/>
          <w:sz w:val="24"/>
          <w:szCs w:val="24"/>
          <w:lang w:val="en-US"/>
        </w:rPr>
        <w:t>of the manpower {Unskilled, Semi-skilled, Skilled}</w:t>
      </w:r>
    </w:p>
    <w:p w14:paraId="69B9875C" w14:textId="72FDCE5F" w:rsidR="006617ED" w:rsidRPr="006617ED" w:rsidRDefault="006617ED" w:rsidP="006617ED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Years</m:t>
        </m:r>
      </m:oMath>
      <w:r>
        <w:rPr>
          <w:rFonts w:asciiTheme="majorHAnsi" w:hAnsiTheme="majorHAnsi"/>
          <w:sz w:val="24"/>
          <w:szCs w:val="24"/>
          <w:lang w:val="en-US"/>
        </w:rPr>
        <w:t xml:space="preserve">: set of years in the planning horizon </w:t>
      </w:r>
      <w:r w:rsidR="00D46E10">
        <w:rPr>
          <w:rFonts w:asciiTheme="majorHAnsi" w:hAnsiTheme="majorHAnsi"/>
          <w:sz w:val="24"/>
          <w:szCs w:val="24"/>
          <w:lang w:val="en-US"/>
        </w:rPr>
        <w:t>{</w:t>
      </w:r>
      <w:r w:rsidR="009B6B56">
        <w:rPr>
          <w:rFonts w:asciiTheme="majorHAnsi" w:hAnsiTheme="majorHAnsi"/>
          <w:sz w:val="24"/>
          <w:szCs w:val="24"/>
          <w:lang w:val="en-US"/>
        </w:rPr>
        <w:t>Year 1, Year 2, Year 3}</w:t>
      </w:r>
    </w:p>
    <w:p w14:paraId="198B8E72" w14:textId="6074612C" w:rsidR="00D26146" w:rsidRPr="00D95071" w:rsidRDefault="00554412" w:rsidP="00047B91">
      <w:pPr>
        <w:pStyle w:val="Heading1"/>
        <w:rPr>
          <w:lang w:val="en-US"/>
        </w:rPr>
      </w:pPr>
      <w:r w:rsidRPr="00D95071">
        <w:rPr>
          <w:lang w:val="en-US"/>
        </w:rPr>
        <w:t>Parameters</w:t>
      </w:r>
    </w:p>
    <w:bookmarkStart w:id="0" w:name="_ia2b2q3aq4iz" w:colFirst="0" w:colLast="0"/>
    <w:bookmarkEnd w:id="0"/>
    <w:p w14:paraId="56E25B3C" w14:textId="0BAD2176" w:rsidR="00D46E10" w:rsidRDefault="00352C8B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s0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D46E10">
        <w:rPr>
          <w:color w:val="auto"/>
          <w:lang w:val="en-US"/>
        </w:rPr>
        <w:t xml:space="preserve"> current number</w:t>
      </w:r>
      <w:r w:rsidR="00D46E10" w:rsidRPr="00D46E10">
        <w:rPr>
          <w:color w:val="auto"/>
          <w:lang w:val="en-US"/>
        </w:rPr>
        <w:t xml:space="preserve"> </w:t>
      </w:r>
      <w:r w:rsidR="00D46E10">
        <w:rPr>
          <w:color w:val="auto"/>
          <w:lang w:val="en-US"/>
        </w:rPr>
        <w:t xml:space="preserve">of workers with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14303F">
        <w:rPr>
          <w:color w:val="auto"/>
          <w:lang w:val="en-US"/>
        </w:rPr>
        <w:t xml:space="preserve"> (all have more than one year of service)</w:t>
      </w:r>
      <w:r w:rsidR="00D46E10">
        <w:rPr>
          <w:color w:val="auto"/>
          <w:lang w:val="en-US"/>
        </w:rPr>
        <w:t xml:space="preserve"> </w:t>
      </w:r>
    </w:p>
    <w:p w14:paraId="2DF87FEF" w14:textId="2E7F87DC" w:rsidR="004F271A" w:rsidRDefault="00352C8B" w:rsidP="005246FD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</m:oMath>
      <w:r w:rsidR="009B6B56">
        <w:rPr>
          <w:color w:val="auto"/>
          <w:lang w:val="en-US"/>
        </w:rPr>
        <w:t xml:space="preserve">: number of workers with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9B6B56">
        <w:rPr>
          <w:color w:val="auto"/>
          <w:lang w:val="en-US"/>
        </w:rPr>
        <w:t xml:space="preserve"> required for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1D1740E8" w14:textId="2AFC729F" w:rsidR="0014303F" w:rsidRDefault="00352C8B" w:rsidP="00AA1B29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</m:t>
            </m:r>
          </m:sub>
        </m:sSub>
      </m:oMath>
      <w:r w:rsidR="002F2204">
        <w:rPr>
          <w:color w:val="auto"/>
          <w:lang w:val="en-US"/>
        </w:rPr>
        <w:t xml:space="preserve">: number of workers with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2F2204">
        <w:rPr>
          <w:color w:val="auto"/>
          <w:lang w:val="en-US"/>
        </w:rPr>
        <w:t xml:space="preserve"> that can be recruited any year</w:t>
      </w:r>
    </w:p>
    <w:p w14:paraId="1B259D66" w14:textId="7DD14B04" w:rsidR="003F0D42" w:rsidRDefault="00321AC3" w:rsidP="000C7060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redCos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</m:t>
            </m:r>
          </m:sub>
        </m:sSub>
      </m:oMath>
      <w:r>
        <w:rPr>
          <w:color w:val="auto"/>
          <w:lang w:val="en-US"/>
        </w:rPr>
        <w:t>: cos</w:t>
      </w:r>
      <w:r w:rsidR="003F0D42">
        <w:rPr>
          <w:color w:val="auto"/>
          <w:lang w:val="en-US"/>
        </w:rPr>
        <w:t xml:space="preserve">t </w:t>
      </w:r>
      <w:r>
        <w:rPr>
          <w:color w:val="auto"/>
          <w:lang w:val="en-US"/>
        </w:rPr>
        <w:t>of redundancy</w:t>
      </w:r>
      <w:r w:rsidR="003F0D42">
        <w:rPr>
          <w:color w:val="auto"/>
          <w:lang w:val="en-US"/>
        </w:rPr>
        <w:t xml:space="preserve"> (dismissal) per worker with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</w:p>
    <w:p w14:paraId="36C0F989" w14:textId="190F68A0" w:rsidR="00567794" w:rsidRDefault="00567794" w:rsidP="003274B4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ovCos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</m:t>
            </m:r>
          </m:sub>
        </m:sSub>
      </m:oMath>
      <w:r w:rsidR="00FA2EA6">
        <w:rPr>
          <w:color w:val="auto"/>
          <w:lang w:val="en-US"/>
        </w:rPr>
        <w:t>: cost per worker</w:t>
      </w:r>
      <w:r>
        <w:rPr>
          <w:color w:val="auto"/>
          <w:lang w:val="en-US"/>
        </w:rPr>
        <w:t xml:space="preserve"> of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FA2EA6">
        <w:rPr>
          <w:color w:val="auto"/>
          <w:lang w:val="en-US"/>
        </w:rPr>
        <w:t xml:space="preserve"> per year for overmanning</w:t>
      </w:r>
    </w:p>
    <w:p w14:paraId="7B7E8B0F" w14:textId="69EE56F1" w:rsidR="000D3CE8" w:rsidRPr="000D3CE8" w:rsidRDefault="007C126A" w:rsidP="000D3CE8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stCos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</m:t>
            </m:r>
          </m:sub>
        </m:sSub>
      </m:oMath>
      <w:r w:rsidRPr="007C126A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cost per worker of skill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>
        <w:rPr>
          <w:color w:val="auto"/>
          <w:lang w:val="en-US"/>
        </w:rPr>
        <w:t xml:space="preserve"> per year for</w:t>
      </w:r>
      <w:r w:rsidR="000D3CE8">
        <w:rPr>
          <w:color w:val="auto"/>
          <w:lang w:val="en-US"/>
        </w:rPr>
        <w:t xml:space="preserve"> </w:t>
      </w:r>
      <w:proofErr w:type="gramStart"/>
      <w:r w:rsidR="000D3CE8">
        <w:rPr>
          <w:color w:val="auto"/>
          <w:lang w:val="en-US"/>
        </w:rPr>
        <w:t>short-time</w:t>
      </w:r>
      <w:proofErr w:type="gramEnd"/>
    </w:p>
    <w:p w14:paraId="27C692C6" w14:textId="0B9F1841" w:rsidR="00D26146" w:rsidRPr="00D95071" w:rsidRDefault="00554412" w:rsidP="00047B91">
      <w:pPr>
        <w:pStyle w:val="Heading1"/>
        <w:rPr>
          <w:lang w:val="en-US"/>
        </w:rPr>
      </w:pPr>
      <w:r w:rsidRPr="00D95071">
        <w:rPr>
          <w:lang w:val="en-US"/>
        </w:rPr>
        <w:t>Variables</w:t>
      </w:r>
    </w:p>
    <w:p w14:paraId="1CC1D3D3" w14:textId="323AAC0F" w:rsidR="0004552C" w:rsidRDefault="00D458E1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Strength of Labour Force</m:t>
        </m:r>
      </m:oMath>
    </w:p>
    <w:p w14:paraId="0FE77898" w14:textId="78619FED" w:rsidR="000C1348" w:rsidRDefault="00352C8B" w:rsidP="000C1348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</m:oMath>
      <w:r w:rsidR="00DE5660">
        <w:rPr>
          <w:color w:val="auto"/>
          <w:lang w:val="en-US"/>
        </w:rPr>
        <w:t xml:space="preserve">: number of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DE5660">
        <w:rPr>
          <w:color w:val="auto"/>
          <w:lang w:val="en-US"/>
        </w:rPr>
        <w:t xml:space="preserve"> workers</w:t>
      </w:r>
      <w:r w:rsidR="00CD6C0C">
        <w:rPr>
          <w:color w:val="auto"/>
          <w:lang w:val="en-US"/>
        </w:rPr>
        <w:t xml:space="preserve"> employed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4F15B0F7" w14:textId="363C8AAF" w:rsidR="00DF1B25" w:rsidRPr="00CD6C0C" w:rsidRDefault="00DF1B25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i/>
          <w:iCs/>
          <w:color w:val="auto"/>
          <w:lang w:val="en-US"/>
        </w:rPr>
        <w:t>Recruitment</w:t>
      </w:r>
    </w:p>
    <w:p w14:paraId="4BA12740" w14:textId="67B52294" w:rsidR="00CD6C0C" w:rsidRPr="00952B0D" w:rsidRDefault="00352C8B" w:rsidP="00952B0D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</m:oMath>
      <w:r w:rsidR="00952B0D">
        <w:rPr>
          <w:color w:val="auto"/>
          <w:lang w:val="en-US"/>
        </w:rPr>
        <w:t xml:space="preserve">: number of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952B0D">
        <w:rPr>
          <w:color w:val="auto"/>
          <w:lang w:val="en-US"/>
        </w:rPr>
        <w:t xml:space="preserve"> workers recruited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343ED1CE" w14:textId="0C12D01F" w:rsidR="00DF1B25" w:rsidRPr="00952B0D" w:rsidRDefault="00DF1B25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i/>
          <w:iCs/>
          <w:color w:val="auto"/>
          <w:lang w:val="en-US"/>
        </w:rPr>
        <w:t>Retraining</w:t>
      </w:r>
    </w:p>
    <w:p w14:paraId="48C6E84A" w14:textId="336F387C" w:rsidR="00952B0D" w:rsidRDefault="00352C8B" w:rsidP="00952B0D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US→SS, 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003DE9">
        <w:rPr>
          <w:color w:val="auto"/>
          <w:lang w:val="en-US"/>
        </w:rPr>
        <w:t xml:space="preserve"> number of </w:t>
      </w:r>
      <w:r w:rsidR="00003DE9" w:rsidRPr="00003DE9">
        <w:rPr>
          <w:color w:val="auto"/>
          <w:u w:val="single"/>
          <w:lang w:val="en-US"/>
        </w:rPr>
        <w:t>unskilled</w:t>
      </w:r>
      <w:r w:rsidR="00003DE9">
        <w:rPr>
          <w:color w:val="auto"/>
          <w:lang w:val="en-US"/>
        </w:rPr>
        <w:t xml:space="preserve"> workers retrained to </w:t>
      </w:r>
      <w:r w:rsidR="00003DE9" w:rsidRPr="001E2E87">
        <w:rPr>
          <w:color w:val="auto"/>
          <w:u w:val="single"/>
          <w:lang w:val="en-US"/>
        </w:rPr>
        <w:t>semiskilled</w:t>
      </w:r>
      <w:r w:rsidR="00003DE9">
        <w:rPr>
          <w:color w:val="auto"/>
          <w:lang w:val="en-US"/>
        </w:rPr>
        <w:t xml:space="preserve">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2CDA7905" w14:textId="64E6B7AA" w:rsidR="00003DE9" w:rsidRPr="00003DE9" w:rsidRDefault="00352C8B" w:rsidP="00003DE9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SS→SK, 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003DE9">
        <w:rPr>
          <w:color w:val="auto"/>
          <w:lang w:val="en-US"/>
        </w:rPr>
        <w:t xml:space="preserve"> number of </w:t>
      </w:r>
      <w:r w:rsidR="00003DE9" w:rsidRPr="00003DE9">
        <w:rPr>
          <w:color w:val="auto"/>
          <w:u w:val="single"/>
          <w:lang w:val="en-US"/>
        </w:rPr>
        <w:t>semi-skilled</w:t>
      </w:r>
      <w:r w:rsidR="00003DE9">
        <w:rPr>
          <w:color w:val="auto"/>
          <w:lang w:val="en-US"/>
        </w:rPr>
        <w:t xml:space="preserve"> workers retrained to </w:t>
      </w:r>
      <w:r w:rsidR="00003DE9" w:rsidRPr="001E2E87">
        <w:rPr>
          <w:color w:val="auto"/>
          <w:u w:val="single"/>
          <w:lang w:val="en-US"/>
        </w:rPr>
        <w:t>skilled</w:t>
      </w:r>
      <w:r w:rsidR="00003DE9">
        <w:rPr>
          <w:color w:val="auto"/>
          <w:lang w:val="en-US"/>
        </w:rPr>
        <w:t xml:space="preserve">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3751A96B" w14:textId="0A27C98A" w:rsidR="00DF1B25" w:rsidRPr="00003DE9" w:rsidRDefault="00DF1B25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i/>
          <w:iCs/>
          <w:color w:val="auto"/>
          <w:lang w:val="en-US"/>
        </w:rPr>
        <w:t>Downgrading</w:t>
      </w:r>
    </w:p>
    <w:p w14:paraId="336B699B" w14:textId="40D6276B" w:rsidR="00003DE9" w:rsidRPr="001E2E87" w:rsidRDefault="00352C8B" w:rsidP="00003DE9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SK→SS, 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1E2E87">
        <w:rPr>
          <w:color w:val="auto"/>
          <w:lang w:val="en-US"/>
        </w:rPr>
        <w:t xml:space="preserve"> number of </w:t>
      </w:r>
      <w:r w:rsidR="001E2E87" w:rsidRPr="00003DE9">
        <w:rPr>
          <w:color w:val="auto"/>
          <w:u w:val="single"/>
          <w:lang w:val="en-US"/>
        </w:rPr>
        <w:t>skilled</w:t>
      </w:r>
      <w:r w:rsidR="001E2E87">
        <w:rPr>
          <w:color w:val="auto"/>
          <w:lang w:val="en-US"/>
        </w:rPr>
        <w:t xml:space="preserve"> workers downgraded to </w:t>
      </w:r>
      <w:r w:rsidR="001E2E87" w:rsidRPr="001E2E87">
        <w:rPr>
          <w:color w:val="auto"/>
          <w:u w:val="single"/>
          <w:lang w:val="en-US"/>
        </w:rPr>
        <w:t>semi-skilled</w:t>
      </w:r>
      <w:r w:rsidR="001E2E87">
        <w:rPr>
          <w:color w:val="auto"/>
          <w:lang w:val="en-US"/>
        </w:rPr>
        <w:t xml:space="preserve">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2AE97DC7" w14:textId="57396949" w:rsidR="00C92D72" w:rsidRPr="00C92D72" w:rsidRDefault="00352C8B" w:rsidP="00C92D72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SK→US, 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C92D72">
        <w:rPr>
          <w:color w:val="auto"/>
          <w:lang w:val="en-US"/>
        </w:rPr>
        <w:t xml:space="preserve"> number of </w:t>
      </w:r>
      <w:r w:rsidR="00C92D72" w:rsidRPr="00003DE9">
        <w:rPr>
          <w:color w:val="auto"/>
          <w:u w:val="single"/>
          <w:lang w:val="en-US"/>
        </w:rPr>
        <w:t>skilled</w:t>
      </w:r>
      <w:r w:rsidR="00C92D72">
        <w:rPr>
          <w:color w:val="auto"/>
          <w:lang w:val="en-US"/>
        </w:rPr>
        <w:t xml:space="preserve"> workers downgraded to </w:t>
      </w:r>
      <w:r w:rsidR="00C92D72">
        <w:rPr>
          <w:color w:val="auto"/>
          <w:u w:val="single"/>
          <w:lang w:val="en-US"/>
        </w:rPr>
        <w:t>un</w:t>
      </w:r>
      <w:r w:rsidR="00C92D72" w:rsidRPr="001E2E87">
        <w:rPr>
          <w:color w:val="auto"/>
          <w:u w:val="single"/>
          <w:lang w:val="en-US"/>
        </w:rPr>
        <w:t>skilled</w:t>
      </w:r>
      <w:r w:rsidR="00C92D72">
        <w:rPr>
          <w:color w:val="auto"/>
          <w:lang w:val="en-US"/>
        </w:rPr>
        <w:t xml:space="preserve">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49615CDD" w14:textId="33A647D0" w:rsidR="00C92D72" w:rsidRPr="00C92D72" w:rsidRDefault="00352C8B" w:rsidP="00C92D72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SS→US, 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C92D72">
        <w:rPr>
          <w:color w:val="auto"/>
          <w:lang w:val="en-US"/>
        </w:rPr>
        <w:t xml:space="preserve"> number of </w:t>
      </w:r>
      <w:r w:rsidR="005A2304" w:rsidRPr="005A2304">
        <w:rPr>
          <w:color w:val="auto"/>
          <w:u w:val="single"/>
          <w:lang w:val="en-US"/>
        </w:rPr>
        <w:t>semi-</w:t>
      </w:r>
      <w:r w:rsidR="00C92D72" w:rsidRPr="00003DE9">
        <w:rPr>
          <w:color w:val="auto"/>
          <w:u w:val="single"/>
          <w:lang w:val="en-US"/>
        </w:rPr>
        <w:t>skilled</w:t>
      </w:r>
      <w:r w:rsidR="00C92D72">
        <w:rPr>
          <w:color w:val="auto"/>
          <w:lang w:val="en-US"/>
        </w:rPr>
        <w:t xml:space="preserve"> workers downgraded to </w:t>
      </w:r>
      <w:r w:rsidR="005A2304">
        <w:rPr>
          <w:color w:val="auto"/>
          <w:u w:val="single"/>
          <w:lang w:val="en-US"/>
        </w:rPr>
        <w:t>un</w:t>
      </w:r>
      <w:r w:rsidR="00C92D72" w:rsidRPr="001E2E87">
        <w:rPr>
          <w:color w:val="auto"/>
          <w:u w:val="single"/>
          <w:lang w:val="en-US"/>
        </w:rPr>
        <w:t>skilled</w:t>
      </w:r>
      <w:r w:rsidR="00C92D72">
        <w:rPr>
          <w:color w:val="auto"/>
          <w:lang w:val="en-US"/>
        </w:rPr>
        <w:t xml:space="preserve">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7F8EE6E9" w14:textId="05C2BAD4" w:rsidR="00DF1B25" w:rsidRPr="005A2304" w:rsidRDefault="00DF1B25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i/>
          <w:iCs/>
          <w:color w:val="auto"/>
          <w:lang w:val="en-US"/>
        </w:rPr>
        <w:t>Redundancy</w:t>
      </w:r>
    </w:p>
    <w:p w14:paraId="1A8606BF" w14:textId="4CEA846A" w:rsidR="005A2304" w:rsidRPr="00DF1B25" w:rsidRDefault="00352C8B" w:rsidP="005A2304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E7115A">
        <w:rPr>
          <w:color w:val="auto"/>
          <w:lang w:val="en-US"/>
        </w:rPr>
        <w:t xml:space="preserve"> number of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E7115A">
        <w:rPr>
          <w:color w:val="auto"/>
          <w:lang w:val="en-US"/>
        </w:rPr>
        <w:t xml:space="preserve"> workers made redundant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5798DE25" w14:textId="195DD395" w:rsidR="00DF1B25" w:rsidRPr="00E7115A" w:rsidRDefault="000C1348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proofErr w:type="gramStart"/>
      <w:r>
        <w:rPr>
          <w:i/>
          <w:iCs/>
          <w:color w:val="auto"/>
          <w:lang w:val="en-US"/>
        </w:rPr>
        <w:t>Short-time</w:t>
      </w:r>
      <w:proofErr w:type="gramEnd"/>
      <w:r>
        <w:rPr>
          <w:i/>
          <w:iCs/>
          <w:color w:val="auto"/>
          <w:lang w:val="en-US"/>
        </w:rPr>
        <w:t xml:space="preserve"> working</w:t>
      </w:r>
    </w:p>
    <w:p w14:paraId="3F8ABAE5" w14:textId="146651E9" w:rsidR="00E7115A" w:rsidRPr="000C1348" w:rsidRDefault="00352C8B" w:rsidP="00E7115A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7B7467">
        <w:rPr>
          <w:color w:val="auto"/>
          <w:lang w:val="en-US"/>
        </w:rPr>
        <w:t xml:space="preserve"> number of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7B7467">
        <w:rPr>
          <w:color w:val="auto"/>
          <w:lang w:val="en-US"/>
        </w:rPr>
        <w:t xml:space="preserve"> workers on short time working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63B2F4B1" w14:textId="34610294" w:rsidR="000C1348" w:rsidRPr="007B7467" w:rsidRDefault="000C1348" w:rsidP="00E2217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i/>
          <w:iCs/>
          <w:color w:val="auto"/>
          <w:lang w:val="en-US"/>
        </w:rPr>
        <w:t>Overmanning</w:t>
      </w:r>
    </w:p>
    <w:p w14:paraId="08ACC4AE" w14:textId="14278047" w:rsidR="007B7467" w:rsidRPr="009829FB" w:rsidRDefault="00352C8B" w:rsidP="009829FB">
      <w:pPr>
        <w:pStyle w:val="checkboxindent"/>
        <w:numPr>
          <w:ilvl w:val="1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si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9829FB">
        <w:rPr>
          <w:color w:val="auto"/>
          <w:lang w:val="en-US"/>
        </w:rPr>
        <w:t xml:space="preserve"> number of </w:t>
      </w:r>
      <m:oMath>
        <m:r>
          <w:rPr>
            <w:rFonts w:ascii="Cambria Math" w:hAnsi="Cambria Math"/>
            <w:color w:val="auto"/>
            <w:lang w:val="en-US"/>
          </w:rPr>
          <m:t>s∈Skills</m:t>
        </m:r>
      </m:oMath>
      <w:r w:rsidR="009829FB">
        <w:rPr>
          <w:color w:val="auto"/>
          <w:lang w:val="en-US"/>
        </w:rPr>
        <w:t xml:space="preserve"> superfluous workers in year </w:t>
      </w:r>
      <m:oMath>
        <m:r>
          <w:rPr>
            <w:rFonts w:ascii="Cambria Math" w:hAnsi="Cambria Math"/>
            <w:color w:val="auto"/>
            <w:lang w:val="en-US"/>
          </w:rPr>
          <m:t>i∈Years</m:t>
        </m:r>
      </m:oMath>
    </w:p>
    <w:p w14:paraId="3B591C7A" w14:textId="197D8109" w:rsidR="00D26146" w:rsidRPr="00D95071" w:rsidRDefault="00554412" w:rsidP="00047B91">
      <w:pPr>
        <w:pStyle w:val="Heading1"/>
        <w:rPr>
          <w:lang w:val="en-US"/>
        </w:rPr>
      </w:pPr>
      <w:bookmarkStart w:id="1" w:name="_tmajjk7nbcbq" w:colFirst="0" w:colLast="0"/>
      <w:bookmarkEnd w:id="1"/>
      <w:r w:rsidRPr="00D95071">
        <w:rPr>
          <w:lang w:val="en-US"/>
        </w:rPr>
        <w:t>Objective</w:t>
      </w:r>
    </w:p>
    <w:p w14:paraId="64A63D13" w14:textId="12E60CCD" w:rsidR="00D26146" w:rsidRDefault="00352C8B" w:rsidP="00CD6CA5">
      <w:pPr>
        <w:pStyle w:val="checkboxindent"/>
        <w:tabs>
          <w:tab w:val="left" w:pos="998"/>
        </w:tabs>
        <w:rPr>
          <w:color w:val="auto"/>
          <w:lang w:val="en-US"/>
        </w:rPr>
      </w:pPr>
      <w:sdt>
        <w:sdtPr>
          <w:rPr>
            <w:color w:val="auto"/>
            <w:lang w:val="en-US"/>
          </w:rPr>
          <w:id w:val="28286010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D6CA5">
            <w:rPr>
              <w:color w:val="auto"/>
              <w:lang w:val="en-US"/>
            </w:rPr>
            <w:sym w:font="Wingdings" w:char="F06F"/>
          </w:r>
        </w:sdtContent>
      </w:sdt>
      <w:r w:rsidR="00CD6CA5">
        <w:rPr>
          <w:color w:val="auto"/>
          <w:lang w:val="en-US"/>
        </w:rPr>
        <w:t xml:space="preserve"> </w:t>
      </w:r>
      <w:r w:rsidR="00CD6CA5">
        <w:rPr>
          <w:color w:val="auto"/>
          <w:lang w:val="en-US"/>
        </w:rPr>
        <w:tab/>
      </w:r>
      <w:r w:rsidR="008325A1">
        <w:rPr>
          <w:color w:val="auto"/>
          <w:lang w:val="en-US"/>
        </w:rPr>
        <w:t>Minimize redundancy</w:t>
      </w:r>
    </w:p>
    <w:p w14:paraId="1E85E027" w14:textId="739C87AF" w:rsidR="00DB4B75" w:rsidRDefault="00DB4B75" w:rsidP="00CD6CA5">
      <w:pPr>
        <w:pStyle w:val="checkboxindent"/>
        <w:tabs>
          <w:tab w:val="left" w:pos="998"/>
        </w:tabs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i∈Years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s∈Skills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si</m:t>
                      </m:r>
                    </m:sub>
                  </m:sSub>
                </m:e>
              </m:nary>
            </m:e>
          </m:nary>
        </m:oMath>
      </m:oMathPara>
    </w:p>
    <w:p w14:paraId="7BCF0D44" w14:textId="77777777" w:rsidR="00DB4B75" w:rsidRDefault="00DB4B75" w:rsidP="00CD6CA5">
      <w:pPr>
        <w:pStyle w:val="checkboxindent"/>
        <w:tabs>
          <w:tab w:val="left" w:pos="998"/>
        </w:tabs>
        <w:rPr>
          <w:color w:val="auto"/>
          <w:lang w:val="en-US"/>
        </w:rPr>
      </w:pPr>
    </w:p>
    <w:p w14:paraId="656F9214" w14:textId="441EA6CC" w:rsidR="00CD6CA5" w:rsidRDefault="00352C8B" w:rsidP="00CD6CA5">
      <w:pPr>
        <w:pStyle w:val="checkboxindent"/>
        <w:rPr>
          <w:color w:val="auto"/>
          <w:lang w:val="en-US"/>
        </w:rPr>
      </w:pPr>
      <w:sdt>
        <w:sdtPr>
          <w:rPr>
            <w:color w:val="auto"/>
            <w:lang w:val="en-US"/>
          </w:rPr>
          <w:id w:val="-108991945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83717">
            <w:rPr>
              <w:color w:val="auto"/>
              <w:lang w:val="en-US"/>
            </w:rPr>
            <w:sym w:font="Wingdings" w:char="F0FE"/>
          </w:r>
        </w:sdtContent>
      </w:sdt>
      <w:r w:rsidR="008325A1">
        <w:rPr>
          <w:color w:val="auto"/>
          <w:lang w:val="en-US"/>
        </w:rPr>
        <w:tab/>
        <w:t xml:space="preserve">Minimize </w:t>
      </w:r>
      <w:r w:rsidR="00DB4B75">
        <w:rPr>
          <w:color w:val="auto"/>
          <w:lang w:val="en-US"/>
        </w:rPr>
        <w:t>total cost</w:t>
      </w:r>
      <w:r w:rsidR="00EA0F7A">
        <w:rPr>
          <w:color w:val="auto"/>
          <w:lang w:val="en-US"/>
        </w:rPr>
        <w:t xml:space="preserve"> (retraining, redundancy, overmanning, </w:t>
      </w:r>
      <w:proofErr w:type="gramStart"/>
      <w:r w:rsidR="00EA0F7A">
        <w:rPr>
          <w:color w:val="auto"/>
          <w:lang w:val="en-US"/>
        </w:rPr>
        <w:t>short-time</w:t>
      </w:r>
      <w:proofErr w:type="gramEnd"/>
      <w:r w:rsidR="00EA0F7A">
        <w:rPr>
          <w:color w:val="auto"/>
          <w:lang w:val="en-US"/>
        </w:rPr>
        <w:t xml:space="preserve"> working)</w:t>
      </w:r>
    </w:p>
    <w:p w14:paraId="3788C2B7" w14:textId="488639F9" w:rsidR="004A09F2" w:rsidRPr="00D95071" w:rsidRDefault="004A09F2" w:rsidP="00CD6CA5">
      <w:pPr>
        <w:pStyle w:val="checkboxindent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w:lastRenderedPageBreak/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i∈Years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400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US→SS, 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+500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SS→SK, 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+</m:t>
                  </m:r>
                  <w:bookmarkStart w:id="2" w:name="_GoBack"/>
                  <w:bookmarkEnd w:id="2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s∈Skills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si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*redCos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si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*ovCos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*stCos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</m:oMath>
      </m:oMathPara>
    </w:p>
    <w:p w14:paraId="22505C2C" w14:textId="6FB719A5" w:rsidR="00D26146" w:rsidRPr="00D95071" w:rsidRDefault="00554412" w:rsidP="00047B91">
      <w:pPr>
        <w:pStyle w:val="Heading1"/>
        <w:rPr>
          <w:lang w:val="en-US"/>
        </w:rPr>
      </w:pPr>
      <w:r w:rsidRPr="00D95071">
        <w:rPr>
          <w:lang w:val="en-US"/>
        </w:rPr>
        <w:t>Constraints</w:t>
      </w:r>
    </w:p>
    <w:p w14:paraId="3773FC2C" w14:textId="276AB3D7" w:rsidR="00BA2A1A" w:rsidRDefault="00FA3195" w:rsidP="00FA3195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Continuity</w:t>
      </w:r>
      <w:r w:rsidR="00FF196F">
        <w:rPr>
          <w:color w:val="auto"/>
        </w:rPr>
        <w:t>: Workers at each time depend on the wastage, re</w:t>
      </w:r>
      <w:r w:rsidR="007F3B95">
        <w:rPr>
          <w:color w:val="auto"/>
        </w:rPr>
        <w:t>cruitment, retraining and redundancy</w:t>
      </w:r>
    </w:p>
    <w:p w14:paraId="3553EA8F" w14:textId="43049C5A" w:rsidR="00FA3195" w:rsidRPr="00603AF7" w:rsidRDefault="00352C8B" w:rsidP="00FA3195">
      <w:pPr>
        <w:pStyle w:val="checkboxindent"/>
        <w:rPr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SK,i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=0.95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SK,i-1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+0.9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SK,i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+0.95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SS→SK, 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SK→SS,i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SK→US, 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SK,i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,  ∀i∈Years</m:t>
          </m:r>
        </m:oMath>
      </m:oMathPara>
    </w:p>
    <w:p w14:paraId="32A14472" w14:textId="2BC19AAC" w:rsidR="00C60FAD" w:rsidRPr="00603AF7" w:rsidRDefault="00352C8B" w:rsidP="00C60FAD">
      <w:pPr>
        <w:pStyle w:val="checkboxindent"/>
        <w:rPr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=0.95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SS,i-1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+0.8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+0.95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US→SS, 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SS→SK,i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SS→US, 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SK→SS,i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,  ∀i∈Years</m:t>
          </m:r>
        </m:oMath>
      </m:oMathPara>
    </w:p>
    <w:p w14:paraId="4C8BFF1B" w14:textId="07C3DE04" w:rsidR="00603AF7" w:rsidRPr="00603AF7" w:rsidRDefault="00352C8B" w:rsidP="00603AF7">
      <w:pPr>
        <w:pStyle w:val="checkboxindent"/>
        <w:rPr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=0.9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US,i-1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</w:rPr>
            <m:t>+0.75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US,i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US→SS,i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SS→US, 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SK→US,i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US,i</m:t>
              </m:r>
            </m:sub>
          </m:sSub>
          <m:r>
            <w:rPr>
              <w:rFonts w:ascii="Cambria Math" w:hAnsi="Cambria Math"/>
              <w:color w:val="auto"/>
              <w:sz w:val="20"/>
              <w:szCs w:val="20"/>
              <w:lang w:val="en-US"/>
            </w:rPr>
            <m:t>,  ∀i∈Years</m:t>
          </m:r>
        </m:oMath>
      </m:oMathPara>
    </w:p>
    <w:p w14:paraId="56AA3FF6" w14:textId="77777777" w:rsidR="00603AF7" w:rsidRDefault="00603AF7" w:rsidP="00FA3195">
      <w:pPr>
        <w:pStyle w:val="checkboxindent"/>
        <w:rPr>
          <w:color w:val="auto"/>
        </w:rPr>
      </w:pPr>
    </w:p>
    <w:p w14:paraId="369307D1" w14:textId="637C7B24" w:rsidR="00BA2A1A" w:rsidRDefault="000E760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Retraining Semi-skilled workers</w:t>
      </w:r>
      <w:r w:rsidR="00605703">
        <w:rPr>
          <w:color w:val="auto"/>
        </w:rPr>
        <w:t xml:space="preserve">: The retraining of semi-skilled workers </w:t>
      </w:r>
      <w:r w:rsidR="001B34F0">
        <w:rPr>
          <w:color w:val="auto"/>
        </w:rPr>
        <w:t>to make them skilled is limited to no more than one quarter of the skilled labour force</w:t>
      </w:r>
      <w:r w:rsidR="00693294">
        <w:rPr>
          <w:color w:val="auto"/>
        </w:rPr>
        <w:t xml:space="preserve"> at the time</w:t>
      </w:r>
    </w:p>
    <w:p w14:paraId="49591FC7" w14:textId="7EF7A442" w:rsidR="005E02E2" w:rsidRDefault="00352C8B" w:rsidP="005E02E2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</w:rPr>
                <m:t>SS→SK,i</m:t>
              </m:r>
            </m:sub>
          </m:sSub>
          <m:r>
            <w:rPr>
              <w:rFonts w:ascii="Cambria Math" w:hAnsi="Cambria Math"/>
              <w:color w:val="auto"/>
            </w:rPr>
            <m:t>≤0.25*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SK,i</m:t>
              </m:r>
            </m:sub>
          </m:sSub>
          <m:r>
            <w:rPr>
              <w:rFonts w:ascii="Cambria Math" w:hAnsi="Cambria Math"/>
              <w:color w:val="auto"/>
            </w:rPr>
            <m:t>,  ∀i∈Years</m:t>
          </m:r>
        </m:oMath>
      </m:oMathPara>
    </w:p>
    <w:p w14:paraId="5283C232" w14:textId="77777777" w:rsidR="005E02E2" w:rsidRDefault="005E02E2" w:rsidP="005E02E2">
      <w:pPr>
        <w:pStyle w:val="checkboxindent"/>
        <w:ind w:left="360" w:firstLine="0"/>
        <w:rPr>
          <w:color w:val="auto"/>
        </w:rPr>
      </w:pPr>
    </w:p>
    <w:p w14:paraId="1D5ECE38" w14:textId="44B74829" w:rsidR="000E760D" w:rsidRDefault="000E760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Overmanning</w:t>
      </w:r>
      <w:r w:rsidR="009A5B97">
        <w:rPr>
          <w:color w:val="auto"/>
        </w:rPr>
        <w:t xml:space="preserve">: </w:t>
      </w:r>
      <w:r w:rsidR="00DE59F0">
        <w:rPr>
          <w:color w:val="auto"/>
        </w:rPr>
        <w:t>There cannot be more than 150 workers more than needed at any year</w:t>
      </w:r>
    </w:p>
    <w:p w14:paraId="4658320C" w14:textId="03BE730C" w:rsidR="00DE59F0" w:rsidRPr="00BC61FF" w:rsidRDefault="00352C8B" w:rsidP="00DE59F0">
      <w:pPr>
        <w:pStyle w:val="checkboxindent"/>
        <w:ind w:left="360" w:firstLine="0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s∈Skills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si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≤150,  ∀i∈Years</m:t>
          </m:r>
        </m:oMath>
      </m:oMathPara>
    </w:p>
    <w:p w14:paraId="3C505453" w14:textId="77777777" w:rsidR="00BC61FF" w:rsidRDefault="00BC61FF" w:rsidP="00DE59F0">
      <w:pPr>
        <w:pStyle w:val="checkboxindent"/>
        <w:ind w:left="360" w:firstLine="0"/>
        <w:rPr>
          <w:color w:val="auto"/>
        </w:rPr>
      </w:pPr>
    </w:p>
    <w:p w14:paraId="714982D4" w14:textId="716EC5C5" w:rsidR="000E760D" w:rsidRDefault="000E760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Requirements</w:t>
      </w:r>
      <w:r w:rsidR="00AA0EDC">
        <w:rPr>
          <w:color w:val="auto"/>
        </w:rPr>
        <w:t>:</w:t>
      </w:r>
      <w:r w:rsidR="00BC61FF">
        <w:rPr>
          <w:color w:val="auto"/>
        </w:rPr>
        <w:t xml:space="preserve"> The number of workers required must be </w:t>
      </w:r>
      <w:r w:rsidR="00753454">
        <w:rPr>
          <w:color w:val="auto"/>
        </w:rPr>
        <w:t>the workers available, the short time workers minus the overmanning workers</w:t>
      </w:r>
    </w:p>
    <w:p w14:paraId="41A605FC" w14:textId="0092ED8D" w:rsidR="00753454" w:rsidRDefault="00352C8B" w:rsidP="00753454">
      <w:pPr>
        <w:pStyle w:val="checkboxindent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,  ∀s∈Skills, i∈Years</m:t>
          </m:r>
        </m:oMath>
      </m:oMathPara>
    </w:p>
    <w:p w14:paraId="586D16E9" w14:textId="77777777" w:rsidR="00753454" w:rsidRDefault="00753454" w:rsidP="00753454">
      <w:pPr>
        <w:pStyle w:val="checkboxindent"/>
        <w:rPr>
          <w:color w:val="auto"/>
        </w:rPr>
      </w:pPr>
    </w:p>
    <w:p w14:paraId="1BF132C0" w14:textId="5E09CC65" w:rsidR="000E760D" w:rsidRDefault="000D450A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Upper bounds</w:t>
      </w:r>
    </w:p>
    <w:p w14:paraId="38F3245F" w14:textId="0DAE35E8" w:rsidR="000D450A" w:rsidRDefault="000D450A" w:rsidP="000D450A">
      <w:pPr>
        <w:pStyle w:val="checkboxindent"/>
        <w:numPr>
          <w:ilvl w:val="1"/>
          <w:numId w:val="7"/>
        </w:numPr>
        <w:rPr>
          <w:color w:val="auto"/>
        </w:rPr>
      </w:pPr>
      <w:r>
        <w:rPr>
          <w:color w:val="auto"/>
        </w:rPr>
        <w:t>Recruitment</w:t>
      </w:r>
    </w:p>
    <w:p w14:paraId="6F56C45E" w14:textId="33CB3002" w:rsidR="007A1870" w:rsidRDefault="00352C8B" w:rsidP="007A1870">
      <w:pPr>
        <w:pStyle w:val="checkboxindent"/>
        <w:ind w:left="108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s</m:t>
              </m:r>
            </m:sub>
          </m:sSub>
          <m:r>
            <w:rPr>
              <w:rFonts w:ascii="Cambria Math" w:hAnsi="Cambria Math"/>
              <w:color w:val="auto"/>
            </w:rPr>
            <m:t>, ∀s∈Skills,i∈Years</m:t>
          </m:r>
        </m:oMath>
      </m:oMathPara>
    </w:p>
    <w:p w14:paraId="2EB2F453" w14:textId="77777777" w:rsidR="007A1870" w:rsidRDefault="007A1870" w:rsidP="007A1870">
      <w:pPr>
        <w:pStyle w:val="checkboxindent"/>
        <w:ind w:left="1080" w:firstLine="0"/>
        <w:rPr>
          <w:color w:val="auto"/>
        </w:rPr>
      </w:pPr>
    </w:p>
    <w:p w14:paraId="5182517A" w14:textId="5BBD55EE" w:rsidR="000D450A" w:rsidRDefault="000D450A" w:rsidP="000D450A">
      <w:pPr>
        <w:pStyle w:val="checkboxindent"/>
        <w:numPr>
          <w:ilvl w:val="1"/>
          <w:numId w:val="7"/>
        </w:numPr>
        <w:rPr>
          <w:color w:val="auto"/>
        </w:rPr>
      </w:pPr>
      <w:proofErr w:type="gramStart"/>
      <w:r>
        <w:rPr>
          <w:color w:val="auto"/>
        </w:rPr>
        <w:t>Short-time</w:t>
      </w:r>
      <w:proofErr w:type="gramEnd"/>
      <w:r>
        <w:rPr>
          <w:color w:val="auto"/>
        </w:rPr>
        <w:t xml:space="preserve"> working</w:t>
      </w:r>
    </w:p>
    <w:p w14:paraId="5AF566B6" w14:textId="4BFE1E3A" w:rsidR="003274B4" w:rsidRDefault="00352C8B" w:rsidP="003274B4">
      <w:pPr>
        <w:pStyle w:val="checkboxindent"/>
        <w:ind w:left="108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si</m:t>
              </m:r>
            </m:sub>
          </m:sSub>
          <m:r>
            <w:rPr>
              <w:rFonts w:ascii="Cambria Math" w:hAnsi="Cambria Math"/>
              <w:color w:val="auto"/>
            </w:rPr>
            <m:t>≤50, ∀s∈Skills,i∈Years</m:t>
          </m:r>
        </m:oMath>
      </m:oMathPara>
    </w:p>
    <w:p w14:paraId="43D50EBA" w14:textId="77777777" w:rsidR="00CA0ACE" w:rsidRDefault="00CA0ACE" w:rsidP="003274B4">
      <w:pPr>
        <w:pStyle w:val="checkboxindent"/>
        <w:ind w:left="0" w:firstLine="0"/>
        <w:rPr>
          <w:color w:val="auto"/>
        </w:rPr>
      </w:pPr>
    </w:p>
    <w:p w14:paraId="1C587325" w14:textId="5CEF77A7" w:rsidR="000D450A" w:rsidRDefault="000D450A" w:rsidP="000D450A">
      <w:pPr>
        <w:pStyle w:val="checkboxindent"/>
        <w:numPr>
          <w:ilvl w:val="1"/>
          <w:numId w:val="7"/>
        </w:numPr>
        <w:rPr>
          <w:color w:val="auto"/>
        </w:rPr>
      </w:pPr>
      <w:r>
        <w:rPr>
          <w:color w:val="auto"/>
        </w:rPr>
        <w:t>Retraining</w:t>
      </w:r>
    </w:p>
    <w:p w14:paraId="69CE38F4" w14:textId="31CF9FB9" w:rsidR="000D450A" w:rsidRPr="00C244A8" w:rsidRDefault="00352C8B" w:rsidP="005E02E2">
      <w:pPr>
        <w:pStyle w:val="checkboxindent"/>
        <w:rPr>
          <w:i/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</w:rPr>
                <m:t>US→SS,i</m:t>
              </m:r>
            </m:sub>
          </m:sSub>
          <m:r>
            <w:rPr>
              <w:rFonts w:ascii="Cambria Math" w:hAnsi="Cambria Math"/>
              <w:color w:val="auto"/>
            </w:rPr>
            <m:t>≤200</m:t>
          </m:r>
        </m:oMath>
      </m:oMathPara>
    </w:p>
    <w:sectPr w:rsidR="000D450A" w:rsidRPr="00C244A8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C9F02" w14:textId="77777777" w:rsidR="00352C8B" w:rsidRDefault="00352C8B" w:rsidP="00564D26">
      <w:r>
        <w:separator/>
      </w:r>
    </w:p>
  </w:endnote>
  <w:endnote w:type="continuationSeparator" w:id="0">
    <w:p w14:paraId="4190A24A" w14:textId="77777777" w:rsidR="00352C8B" w:rsidRDefault="00352C8B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0DB80D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29B352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E2531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B0B23" w14:textId="77777777" w:rsidR="00352C8B" w:rsidRDefault="00352C8B" w:rsidP="00564D26">
      <w:r>
        <w:separator/>
      </w:r>
    </w:p>
  </w:footnote>
  <w:footnote w:type="continuationSeparator" w:id="0">
    <w:p w14:paraId="6E073C38" w14:textId="77777777" w:rsidR="00352C8B" w:rsidRDefault="00352C8B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25A3CD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69452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00D05"/>
    <w:rsid w:val="00003DE9"/>
    <w:rsid w:val="00004118"/>
    <w:rsid w:val="000044F9"/>
    <w:rsid w:val="0001631C"/>
    <w:rsid w:val="00035347"/>
    <w:rsid w:val="00036B75"/>
    <w:rsid w:val="00037356"/>
    <w:rsid w:val="000416FC"/>
    <w:rsid w:val="00041722"/>
    <w:rsid w:val="0004552C"/>
    <w:rsid w:val="00047B91"/>
    <w:rsid w:val="00053387"/>
    <w:rsid w:val="00055C25"/>
    <w:rsid w:val="0006267F"/>
    <w:rsid w:val="00066615"/>
    <w:rsid w:val="000838EC"/>
    <w:rsid w:val="00097B12"/>
    <w:rsid w:val="000C1348"/>
    <w:rsid w:val="000C7060"/>
    <w:rsid w:val="000D1C80"/>
    <w:rsid w:val="000D3CE8"/>
    <w:rsid w:val="000D450A"/>
    <w:rsid w:val="000E760D"/>
    <w:rsid w:val="00102E7D"/>
    <w:rsid w:val="00113B7B"/>
    <w:rsid w:val="0011542B"/>
    <w:rsid w:val="00121A54"/>
    <w:rsid w:val="001269E2"/>
    <w:rsid w:val="0014303F"/>
    <w:rsid w:val="00160B76"/>
    <w:rsid w:val="001675F2"/>
    <w:rsid w:val="001900E2"/>
    <w:rsid w:val="0019161F"/>
    <w:rsid w:val="001B1700"/>
    <w:rsid w:val="001B34F0"/>
    <w:rsid w:val="001E2E87"/>
    <w:rsid w:val="001F590B"/>
    <w:rsid w:val="001F68C2"/>
    <w:rsid w:val="00211799"/>
    <w:rsid w:val="00211DFA"/>
    <w:rsid w:val="00265A57"/>
    <w:rsid w:val="00295530"/>
    <w:rsid w:val="002B21AB"/>
    <w:rsid w:val="002D4EAC"/>
    <w:rsid w:val="002D6D6B"/>
    <w:rsid w:val="002F2204"/>
    <w:rsid w:val="003100DD"/>
    <w:rsid w:val="00313777"/>
    <w:rsid w:val="00313C54"/>
    <w:rsid w:val="00314572"/>
    <w:rsid w:val="00321AC3"/>
    <w:rsid w:val="003274B4"/>
    <w:rsid w:val="00335E15"/>
    <w:rsid w:val="00352C8B"/>
    <w:rsid w:val="00354613"/>
    <w:rsid w:val="003578E5"/>
    <w:rsid w:val="00360FD7"/>
    <w:rsid w:val="00375FE3"/>
    <w:rsid w:val="00380A49"/>
    <w:rsid w:val="003B0734"/>
    <w:rsid w:val="003B2C84"/>
    <w:rsid w:val="003E1FD9"/>
    <w:rsid w:val="003E2356"/>
    <w:rsid w:val="003F06D3"/>
    <w:rsid w:val="003F0D42"/>
    <w:rsid w:val="003F1B03"/>
    <w:rsid w:val="00413BBA"/>
    <w:rsid w:val="00426A83"/>
    <w:rsid w:val="0045296D"/>
    <w:rsid w:val="004736C6"/>
    <w:rsid w:val="00477152"/>
    <w:rsid w:val="00487B41"/>
    <w:rsid w:val="004A0883"/>
    <w:rsid w:val="004A09F2"/>
    <w:rsid w:val="004A58A9"/>
    <w:rsid w:val="004B6F7A"/>
    <w:rsid w:val="004C3091"/>
    <w:rsid w:val="004C6A64"/>
    <w:rsid w:val="004D4605"/>
    <w:rsid w:val="004D529A"/>
    <w:rsid w:val="004F271A"/>
    <w:rsid w:val="0051633E"/>
    <w:rsid w:val="0052143A"/>
    <w:rsid w:val="005246FD"/>
    <w:rsid w:val="00525DF1"/>
    <w:rsid w:val="00527253"/>
    <w:rsid w:val="00536BAF"/>
    <w:rsid w:val="005511CC"/>
    <w:rsid w:val="00554412"/>
    <w:rsid w:val="00564D26"/>
    <w:rsid w:val="00567794"/>
    <w:rsid w:val="005765B1"/>
    <w:rsid w:val="005A2304"/>
    <w:rsid w:val="005D1C0F"/>
    <w:rsid w:val="005E02E2"/>
    <w:rsid w:val="00601F2A"/>
    <w:rsid w:val="00603AF7"/>
    <w:rsid w:val="00605703"/>
    <w:rsid w:val="0062330D"/>
    <w:rsid w:val="00624348"/>
    <w:rsid w:val="00652C6A"/>
    <w:rsid w:val="0065327D"/>
    <w:rsid w:val="006617ED"/>
    <w:rsid w:val="006709D2"/>
    <w:rsid w:val="00693294"/>
    <w:rsid w:val="00693438"/>
    <w:rsid w:val="006B2364"/>
    <w:rsid w:val="006C5B55"/>
    <w:rsid w:val="006F2B6C"/>
    <w:rsid w:val="006F3C6C"/>
    <w:rsid w:val="00720874"/>
    <w:rsid w:val="00731559"/>
    <w:rsid w:val="00732C8B"/>
    <w:rsid w:val="00745941"/>
    <w:rsid w:val="00752243"/>
    <w:rsid w:val="0075336E"/>
    <w:rsid w:val="00753454"/>
    <w:rsid w:val="00763916"/>
    <w:rsid w:val="007640ED"/>
    <w:rsid w:val="007755A7"/>
    <w:rsid w:val="007775D9"/>
    <w:rsid w:val="00781A0B"/>
    <w:rsid w:val="00793C0C"/>
    <w:rsid w:val="007A1870"/>
    <w:rsid w:val="007A2648"/>
    <w:rsid w:val="007B7467"/>
    <w:rsid w:val="007C126A"/>
    <w:rsid w:val="007C317C"/>
    <w:rsid w:val="007C3BDF"/>
    <w:rsid w:val="007C7E47"/>
    <w:rsid w:val="007F3B95"/>
    <w:rsid w:val="007F5A43"/>
    <w:rsid w:val="007F7FDD"/>
    <w:rsid w:val="00803BCB"/>
    <w:rsid w:val="00820A63"/>
    <w:rsid w:val="0082202F"/>
    <w:rsid w:val="00830A42"/>
    <w:rsid w:val="008324CA"/>
    <w:rsid w:val="008325A1"/>
    <w:rsid w:val="0083525C"/>
    <w:rsid w:val="00871EB4"/>
    <w:rsid w:val="00885F0B"/>
    <w:rsid w:val="008A4582"/>
    <w:rsid w:val="008D27E6"/>
    <w:rsid w:val="008F578F"/>
    <w:rsid w:val="00906B14"/>
    <w:rsid w:val="00915C39"/>
    <w:rsid w:val="00935EC6"/>
    <w:rsid w:val="00944B11"/>
    <w:rsid w:val="00944F9F"/>
    <w:rsid w:val="00947B5F"/>
    <w:rsid w:val="00952B0D"/>
    <w:rsid w:val="0095666B"/>
    <w:rsid w:val="009638B6"/>
    <w:rsid w:val="009744A2"/>
    <w:rsid w:val="009829FB"/>
    <w:rsid w:val="00983717"/>
    <w:rsid w:val="009A063D"/>
    <w:rsid w:val="009A5B97"/>
    <w:rsid w:val="009B45F5"/>
    <w:rsid w:val="009B69AC"/>
    <w:rsid w:val="009B6B56"/>
    <w:rsid w:val="009C67D0"/>
    <w:rsid w:val="009D7298"/>
    <w:rsid w:val="009E078A"/>
    <w:rsid w:val="009E630A"/>
    <w:rsid w:val="00A067F6"/>
    <w:rsid w:val="00A21FC5"/>
    <w:rsid w:val="00A26D95"/>
    <w:rsid w:val="00A4359B"/>
    <w:rsid w:val="00A44693"/>
    <w:rsid w:val="00A554F8"/>
    <w:rsid w:val="00A567CA"/>
    <w:rsid w:val="00A67204"/>
    <w:rsid w:val="00A722C5"/>
    <w:rsid w:val="00A75ECD"/>
    <w:rsid w:val="00A96EE4"/>
    <w:rsid w:val="00AA0EDC"/>
    <w:rsid w:val="00AA1B29"/>
    <w:rsid w:val="00AA1D2C"/>
    <w:rsid w:val="00AB6F3C"/>
    <w:rsid w:val="00B0412F"/>
    <w:rsid w:val="00B14461"/>
    <w:rsid w:val="00B16194"/>
    <w:rsid w:val="00B2634A"/>
    <w:rsid w:val="00B60E8E"/>
    <w:rsid w:val="00B62DAD"/>
    <w:rsid w:val="00B670EA"/>
    <w:rsid w:val="00B73F58"/>
    <w:rsid w:val="00B85139"/>
    <w:rsid w:val="00BA2A1A"/>
    <w:rsid w:val="00BB6329"/>
    <w:rsid w:val="00BB6F54"/>
    <w:rsid w:val="00BC563E"/>
    <w:rsid w:val="00BC61FF"/>
    <w:rsid w:val="00BD483C"/>
    <w:rsid w:val="00BE1BA8"/>
    <w:rsid w:val="00BF14C6"/>
    <w:rsid w:val="00C07D89"/>
    <w:rsid w:val="00C244A8"/>
    <w:rsid w:val="00C31BE9"/>
    <w:rsid w:val="00C32799"/>
    <w:rsid w:val="00C54371"/>
    <w:rsid w:val="00C60FAD"/>
    <w:rsid w:val="00C7755B"/>
    <w:rsid w:val="00C92D72"/>
    <w:rsid w:val="00CA0ACE"/>
    <w:rsid w:val="00CB0C23"/>
    <w:rsid w:val="00CD6C0C"/>
    <w:rsid w:val="00CD6CA5"/>
    <w:rsid w:val="00CF1B34"/>
    <w:rsid w:val="00D23698"/>
    <w:rsid w:val="00D26146"/>
    <w:rsid w:val="00D339DC"/>
    <w:rsid w:val="00D34058"/>
    <w:rsid w:val="00D37685"/>
    <w:rsid w:val="00D458E1"/>
    <w:rsid w:val="00D46E10"/>
    <w:rsid w:val="00D54AC5"/>
    <w:rsid w:val="00D90629"/>
    <w:rsid w:val="00D95071"/>
    <w:rsid w:val="00D961E7"/>
    <w:rsid w:val="00DB196B"/>
    <w:rsid w:val="00DB4B75"/>
    <w:rsid w:val="00DC7077"/>
    <w:rsid w:val="00DD31CE"/>
    <w:rsid w:val="00DE1E19"/>
    <w:rsid w:val="00DE5660"/>
    <w:rsid w:val="00DE59F0"/>
    <w:rsid w:val="00DF1B25"/>
    <w:rsid w:val="00DF3125"/>
    <w:rsid w:val="00E11FE4"/>
    <w:rsid w:val="00E22173"/>
    <w:rsid w:val="00E538B6"/>
    <w:rsid w:val="00E5477E"/>
    <w:rsid w:val="00E61786"/>
    <w:rsid w:val="00E64837"/>
    <w:rsid w:val="00E7115A"/>
    <w:rsid w:val="00EA0F7A"/>
    <w:rsid w:val="00EA54AA"/>
    <w:rsid w:val="00EA5944"/>
    <w:rsid w:val="00EB385A"/>
    <w:rsid w:val="00ED0300"/>
    <w:rsid w:val="00EE4C18"/>
    <w:rsid w:val="00F21192"/>
    <w:rsid w:val="00F243FC"/>
    <w:rsid w:val="00F35221"/>
    <w:rsid w:val="00F401AD"/>
    <w:rsid w:val="00F503E6"/>
    <w:rsid w:val="00F507F3"/>
    <w:rsid w:val="00F66CD9"/>
    <w:rsid w:val="00F8103C"/>
    <w:rsid w:val="00F81A72"/>
    <w:rsid w:val="00FA2EA6"/>
    <w:rsid w:val="00FA3195"/>
    <w:rsid w:val="00FA6FE1"/>
    <w:rsid w:val="00FD2A9B"/>
    <w:rsid w:val="00FD2ECA"/>
    <w:rsid w:val="00FF196F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753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customXml/itemProps3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2020-07-23T01:28:00Z</dcterms:created>
  <dcterms:modified xsi:type="dcterms:W3CDTF">2020-07-24T15:23:00Z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